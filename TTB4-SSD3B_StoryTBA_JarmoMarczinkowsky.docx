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8757" w14:textId="04860E4E" w:rsidR="009A11C7" w:rsidRPr="00922823" w:rsidRDefault="00607156" w:rsidP="00607156">
      <w:pPr>
        <w:pStyle w:val="Kop1"/>
        <w:rPr>
          <w:lang w:val="en-US"/>
        </w:rPr>
      </w:pPr>
      <w:r w:rsidRPr="00922823">
        <w:rPr>
          <w:lang w:val="en-US"/>
        </w:rPr>
        <w:t>Story</w:t>
      </w:r>
      <w:r w:rsidR="00EC3446" w:rsidRPr="00922823">
        <w:rPr>
          <w:lang w:val="en-US"/>
        </w:rPr>
        <w:t>:</w:t>
      </w:r>
    </w:p>
    <w:p w14:paraId="25DF856D" w14:textId="31958185" w:rsidR="00013674" w:rsidRPr="00922823" w:rsidRDefault="00013674" w:rsidP="00013674">
      <w:pPr>
        <w:pStyle w:val="Kop2"/>
        <w:rPr>
          <w:lang w:val="en-US"/>
        </w:rPr>
      </w:pPr>
      <w:r w:rsidRPr="00922823">
        <w:rPr>
          <w:lang w:val="en-US"/>
        </w:rPr>
        <w:t>Introduction</w:t>
      </w:r>
    </w:p>
    <w:p w14:paraId="61918F32" w14:textId="0D1E5202" w:rsidR="00D46752" w:rsidRPr="00922823" w:rsidRDefault="00D46752" w:rsidP="00EC3446">
      <w:pPr>
        <w:rPr>
          <w:lang w:val="en-US"/>
        </w:rPr>
      </w:pPr>
    </w:p>
    <w:tbl>
      <w:tblPr>
        <w:tblStyle w:val="Tabelraster"/>
        <w:tblW w:w="0" w:type="auto"/>
        <w:tblLook w:val="04A0" w:firstRow="1" w:lastRow="0" w:firstColumn="1" w:lastColumn="0" w:noHBand="0" w:noVBand="1"/>
      </w:tblPr>
      <w:tblGrid>
        <w:gridCol w:w="9062"/>
      </w:tblGrid>
      <w:tr w:rsidR="00013674" w:rsidRPr="00922823" w14:paraId="292077E9" w14:textId="77777777" w:rsidTr="00013674">
        <w:tc>
          <w:tcPr>
            <w:tcW w:w="9062" w:type="dxa"/>
          </w:tcPr>
          <w:p w14:paraId="70BF40A9" w14:textId="77777777" w:rsidR="00BA7A52" w:rsidRPr="00922823" w:rsidRDefault="00013674" w:rsidP="00BA7A52">
            <w:pPr>
              <w:pStyle w:val="Kop3"/>
              <w:outlineLvl w:val="2"/>
              <w:rPr>
                <w:bCs/>
                <w:lang w:val="en-US"/>
              </w:rPr>
            </w:pPr>
            <w:proofErr w:type="spellStart"/>
            <w:r w:rsidRPr="00922823">
              <w:rPr>
                <w:bCs/>
                <w:lang w:val="en-US"/>
              </w:rPr>
              <w:t>Situatie</w:t>
            </w:r>
            <w:proofErr w:type="spellEnd"/>
            <w:r w:rsidRPr="00922823">
              <w:rPr>
                <w:bCs/>
                <w:lang w:val="en-US"/>
              </w:rPr>
              <w:t xml:space="preserve">: </w:t>
            </w:r>
          </w:p>
          <w:p w14:paraId="252F7822" w14:textId="292AF9D6" w:rsidR="00013674" w:rsidRPr="00922823" w:rsidRDefault="00013674" w:rsidP="00BA7A52">
            <w:pPr>
              <w:pStyle w:val="Kop3"/>
              <w:outlineLvl w:val="2"/>
              <w:rPr>
                <w:b w:val="0"/>
                <w:bCs/>
                <w:lang w:val="en-US"/>
              </w:rPr>
            </w:pPr>
            <w:r w:rsidRPr="00922823">
              <w:rPr>
                <w:b w:val="0"/>
                <w:bCs/>
                <w:szCs w:val="22"/>
                <w:lang w:val="en-US"/>
              </w:rPr>
              <w:t xml:space="preserve">er </w:t>
            </w:r>
            <w:proofErr w:type="spellStart"/>
            <w:r w:rsidRPr="00922823">
              <w:rPr>
                <w:b w:val="0"/>
                <w:bCs/>
                <w:szCs w:val="22"/>
                <w:lang w:val="en-US"/>
              </w:rPr>
              <w:t>wordt</w:t>
            </w:r>
            <w:proofErr w:type="spellEnd"/>
            <w:r w:rsidRPr="00922823">
              <w:rPr>
                <w:b w:val="0"/>
                <w:bCs/>
                <w:szCs w:val="22"/>
                <w:lang w:val="en-US"/>
              </w:rPr>
              <w:t xml:space="preserve"> </w:t>
            </w:r>
            <w:proofErr w:type="spellStart"/>
            <w:r w:rsidRPr="00922823">
              <w:rPr>
                <w:b w:val="0"/>
                <w:bCs/>
                <w:szCs w:val="22"/>
                <w:lang w:val="en-US"/>
              </w:rPr>
              <w:t>omgeroepen</w:t>
            </w:r>
            <w:proofErr w:type="spellEnd"/>
            <w:r w:rsidRPr="00922823">
              <w:rPr>
                <w:b w:val="0"/>
                <w:bCs/>
                <w:szCs w:val="22"/>
                <w:lang w:val="en-US"/>
              </w:rPr>
              <w:t xml:space="preserve"> of je </w:t>
            </w:r>
            <w:proofErr w:type="spellStart"/>
            <w:r w:rsidRPr="00922823">
              <w:rPr>
                <w:b w:val="0"/>
                <w:bCs/>
                <w:szCs w:val="22"/>
                <w:lang w:val="en-US"/>
              </w:rPr>
              <w:t>straks</w:t>
            </w:r>
            <w:proofErr w:type="spellEnd"/>
            <w:r w:rsidRPr="00922823">
              <w:rPr>
                <w:b w:val="0"/>
                <w:bCs/>
                <w:szCs w:val="22"/>
                <w:lang w:val="en-US"/>
              </w:rPr>
              <w:t xml:space="preserve"> </w:t>
            </w:r>
            <w:proofErr w:type="spellStart"/>
            <w:r w:rsidRPr="00922823">
              <w:rPr>
                <w:b w:val="0"/>
                <w:bCs/>
                <w:szCs w:val="22"/>
                <w:lang w:val="en-US"/>
              </w:rPr>
              <w:t>naar</w:t>
            </w:r>
            <w:proofErr w:type="spellEnd"/>
            <w:r w:rsidRPr="00922823">
              <w:rPr>
                <w:b w:val="0"/>
                <w:bCs/>
                <w:szCs w:val="22"/>
                <w:lang w:val="en-US"/>
              </w:rPr>
              <w:t xml:space="preserve"> </w:t>
            </w:r>
            <w:proofErr w:type="spellStart"/>
            <w:r w:rsidRPr="00922823">
              <w:rPr>
                <w:b w:val="0"/>
                <w:bCs/>
                <w:szCs w:val="22"/>
                <w:lang w:val="en-US"/>
              </w:rPr>
              <w:t>een</w:t>
            </w:r>
            <w:proofErr w:type="spellEnd"/>
            <w:r w:rsidRPr="00922823">
              <w:rPr>
                <w:b w:val="0"/>
                <w:bCs/>
                <w:szCs w:val="22"/>
                <w:lang w:val="en-US"/>
              </w:rPr>
              <w:t xml:space="preserve"> </w:t>
            </w:r>
            <w:proofErr w:type="spellStart"/>
            <w:r w:rsidRPr="00922823">
              <w:rPr>
                <w:b w:val="0"/>
                <w:bCs/>
                <w:szCs w:val="22"/>
                <w:lang w:val="en-US"/>
              </w:rPr>
              <w:t>patiënt</w:t>
            </w:r>
            <w:proofErr w:type="spellEnd"/>
            <w:r w:rsidRPr="00922823">
              <w:rPr>
                <w:b w:val="0"/>
                <w:bCs/>
                <w:szCs w:val="22"/>
                <w:lang w:val="en-US"/>
              </w:rPr>
              <w:t xml:space="preserve"> </w:t>
            </w:r>
            <w:proofErr w:type="spellStart"/>
            <w:r w:rsidRPr="00922823">
              <w:rPr>
                <w:b w:val="0"/>
                <w:bCs/>
                <w:szCs w:val="22"/>
                <w:lang w:val="en-US"/>
              </w:rPr>
              <w:t>kan</w:t>
            </w:r>
            <w:proofErr w:type="spellEnd"/>
            <w:r w:rsidRPr="00922823">
              <w:rPr>
                <w:b w:val="0"/>
                <w:bCs/>
                <w:szCs w:val="22"/>
                <w:lang w:val="en-US"/>
              </w:rPr>
              <w:t xml:space="preserve"> </w:t>
            </w:r>
            <w:proofErr w:type="spellStart"/>
            <w:r w:rsidRPr="00922823">
              <w:rPr>
                <w:b w:val="0"/>
                <w:bCs/>
                <w:szCs w:val="22"/>
                <w:lang w:val="en-US"/>
              </w:rPr>
              <w:t>kijken</w:t>
            </w:r>
            <w:proofErr w:type="spellEnd"/>
          </w:p>
        </w:tc>
      </w:tr>
      <w:tr w:rsidR="00013674" w:rsidRPr="00922823" w14:paraId="1AD94D07" w14:textId="77777777" w:rsidTr="00013674">
        <w:tc>
          <w:tcPr>
            <w:tcW w:w="9062" w:type="dxa"/>
          </w:tcPr>
          <w:p w14:paraId="044C1D19" w14:textId="29309BBE" w:rsidR="00013674" w:rsidRPr="00922823" w:rsidRDefault="00134179" w:rsidP="00BA7A52">
            <w:pPr>
              <w:pStyle w:val="Kop3"/>
              <w:outlineLvl w:val="2"/>
              <w:rPr>
                <w:lang w:val="en-US"/>
              </w:rPr>
            </w:pPr>
            <w:r w:rsidRPr="00922823">
              <w:rPr>
                <w:lang w:val="en-US"/>
              </w:rPr>
              <w:t>Characters</w:t>
            </w:r>
            <w:r w:rsidR="00BA7A52" w:rsidRPr="00922823">
              <w:rPr>
                <w:lang w:val="en-US"/>
              </w:rPr>
              <w:t>:</w:t>
            </w:r>
          </w:p>
          <w:p w14:paraId="5DA4EB07" w14:textId="735CFC88" w:rsidR="00BA7A52" w:rsidRPr="00922823" w:rsidRDefault="00BA7A52" w:rsidP="00EC3446">
            <w:pPr>
              <w:rPr>
                <w:lang w:val="en-US"/>
              </w:rPr>
            </w:pPr>
            <w:r w:rsidRPr="00922823">
              <w:rPr>
                <w:lang w:val="en-US"/>
              </w:rPr>
              <w:t xml:space="preserve">Dr </w:t>
            </w:r>
            <w:proofErr w:type="spellStart"/>
            <w:r w:rsidRPr="00922823">
              <w:rPr>
                <w:lang w:val="en-US"/>
              </w:rPr>
              <w:t>Leskinen</w:t>
            </w:r>
            <w:proofErr w:type="spellEnd"/>
            <w:r w:rsidRPr="00922823">
              <w:rPr>
                <w:lang w:val="en-US"/>
              </w:rPr>
              <w:t xml:space="preserve"> (me),</w:t>
            </w:r>
            <w:r w:rsidRPr="00922823">
              <w:rPr>
                <w:lang w:val="en-US"/>
              </w:rPr>
              <w:br/>
              <w:t>Dr Judy</w:t>
            </w:r>
          </w:p>
        </w:tc>
      </w:tr>
      <w:tr w:rsidR="00013674" w:rsidRPr="00922823" w14:paraId="70D191AA" w14:textId="77777777" w:rsidTr="00013674">
        <w:tc>
          <w:tcPr>
            <w:tcW w:w="9062" w:type="dxa"/>
          </w:tcPr>
          <w:p w14:paraId="0AB867FD" w14:textId="5F79F906" w:rsidR="00013674" w:rsidRPr="00922823" w:rsidRDefault="002A3F3F" w:rsidP="00EC3446">
            <w:pPr>
              <w:rPr>
                <w:lang w:val="en-US"/>
              </w:rPr>
            </w:pPr>
            <w:r w:rsidRPr="00922823">
              <w:rPr>
                <w:b/>
                <w:bCs/>
                <w:lang w:val="en-US"/>
              </w:rPr>
              <w:t>Story:</w:t>
            </w:r>
            <w:r w:rsidRPr="00922823">
              <w:rPr>
                <w:b/>
                <w:bCs/>
                <w:lang w:val="en-US"/>
              </w:rPr>
              <w:br/>
            </w:r>
            <w:r w:rsidR="00E33B7C" w:rsidRPr="00922823">
              <w:rPr>
                <w:lang w:val="en-US"/>
              </w:rPr>
              <w:t xml:space="preserve">Dr Judy: “Dr </w:t>
            </w:r>
            <w:proofErr w:type="spellStart"/>
            <w:r w:rsidR="00E33B7C" w:rsidRPr="00922823">
              <w:rPr>
                <w:lang w:val="en-US"/>
              </w:rPr>
              <w:t>Leskinen</w:t>
            </w:r>
            <w:proofErr w:type="spellEnd"/>
            <w:r w:rsidR="00E33B7C" w:rsidRPr="00922823">
              <w:rPr>
                <w:lang w:val="en-US"/>
              </w:rPr>
              <w:t xml:space="preserve">… Dr </w:t>
            </w:r>
            <w:proofErr w:type="spellStart"/>
            <w:r w:rsidR="00E33B7C" w:rsidRPr="00922823">
              <w:rPr>
                <w:lang w:val="en-US"/>
              </w:rPr>
              <w:t>Leskinen</w:t>
            </w:r>
            <w:proofErr w:type="spellEnd"/>
            <w:r w:rsidR="00E33B7C" w:rsidRPr="00922823">
              <w:rPr>
                <w:lang w:val="en-US"/>
              </w:rPr>
              <w:t>!”</w:t>
            </w:r>
          </w:p>
          <w:p w14:paraId="47506E05" w14:textId="77777777" w:rsidR="00E33B7C" w:rsidRPr="00922823" w:rsidRDefault="00E33B7C" w:rsidP="00EC3446">
            <w:pPr>
              <w:rPr>
                <w:lang w:val="en-US"/>
              </w:rPr>
            </w:pPr>
          </w:p>
          <w:p w14:paraId="636885E0" w14:textId="166B2866" w:rsidR="00E33B7C" w:rsidRPr="00922823" w:rsidRDefault="00E33B7C" w:rsidP="00EC3446">
            <w:pPr>
              <w:rPr>
                <w:lang w:val="en-US"/>
              </w:rPr>
            </w:pPr>
            <w:r w:rsidRPr="00922823">
              <w:rPr>
                <w:lang w:val="en-US"/>
              </w:rPr>
              <w:t>I saw Judy sprinting through the hall</w:t>
            </w:r>
            <w:r w:rsidR="0064490F" w:rsidRPr="00922823">
              <w:rPr>
                <w:lang w:val="en-US"/>
              </w:rPr>
              <w:t>way</w:t>
            </w:r>
            <w:r w:rsidRPr="00922823">
              <w:rPr>
                <w:lang w:val="en-US"/>
              </w:rPr>
              <w:t xml:space="preserve"> towards me.</w:t>
            </w:r>
          </w:p>
          <w:p w14:paraId="501F147C" w14:textId="77777777" w:rsidR="00BF520C" w:rsidRPr="00922823" w:rsidRDefault="00BF520C" w:rsidP="00EC3446">
            <w:pPr>
              <w:rPr>
                <w:lang w:val="en-US"/>
              </w:rPr>
            </w:pPr>
          </w:p>
          <w:p w14:paraId="3EA751A4" w14:textId="5361BBE0" w:rsidR="00E33B7C" w:rsidRPr="00922823" w:rsidRDefault="00E33B7C" w:rsidP="00EC3446">
            <w:pPr>
              <w:rPr>
                <w:lang w:val="en-US"/>
              </w:rPr>
            </w:pPr>
            <w:r w:rsidRPr="00922823">
              <w:rPr>
                <w:lang w:val="en-US"/>
              </w:rPr>
              <w:t xml:space="preserve">Dr </w:t>
            </w:r>
            <w:proofErr w:type="spellStart"/>
            <w:r w:rsidRPr="00922823">
              <w:rPr>
                <w:lang w:val="en-US"/>
              </w:rPr>
              <w:t>Leskinen</w:t>
            </w:r>
            <w:proofErr w:type="spellEnd"/>
            <w:r w:rsidRPr="00922823">
              <w:rPr>
                <w:lang w:val="en-US"/>
              </w:rPr>
              <w:t>: “Another request to watch one of your patients</w:t>
            </w:r>
            <w:r w:rsidR="00BF520C" w:rsidRPr="00922823">
              <w:rPr>
                <w:lang w:val="en-US"/>
              </w:rPr>
              <w:t>, Dr Judy?</w:t>
            </w:r>
            <w:r w:rsidRPr="00922823">
              <w:rPr>
                <w:lang w:val="en-US"/>
              </w:rPr>
              <w:t>”</w:t>
            </w:r>
          </w:p>
          <w:p w14:paraId="6771709E" w14:textId="24D8E11F" w:rsidR="00BF520C" w:rsidRPr="00922823" w:rsidRDefault="00BF520C" w:rsidP="00EC3446">
            <w:pPr>
              <w:rPr>
                <w:lang w:val="en-US"/>
              </w:rPr>
            </w:pPr>
          </w:p>
          <w:p w14:paraId="71EB42CD" w14:textId="77777777" w:rsidR="00F667D0" w:rsidRPr="00922823" w:rsidRDefault="00F667D0" w:rsidP="00F667D0">
            <w:pPr>
              <w:rPr>
                <w:lang w:val="en-US"/>
              </w:rPr>
            </w:pPr>
            <w:r w:rsidRPr="00922823">
              <w:rPr>
                <w:lang w:val="en-US"/>
              </w:rPr>
              <w:t xml:space="preserve">Dr Judy seems to be out of breath. </w:t>
            </w:r>
          </w:p>
          <w:p w14:paraId="128C20F4" w14:textId="77777777" w:rsidR="00F667D0" w:rsidRPr="00922823" w:rsidRDefault="00F667D0" w:rsidP="00EC3446">
            <w:pPr>
              <w:rPr>
                <w:lang w:val="en-US"/>
              </w:rPr>
            </w:pPr>
          </w:p>
          <w:p w14:paraId="1D506208" w14:textId="77777777" w:rsidR="0064490F" w:rsidRPr="00922823" w:rsidRDefault="00BF520C" w:rsidP="00EC3446">
            <w:pPr>
              <w:rPr>
                <w:lang w:val="en-US"/>
              </w:rPr>
            </w:pPr>
            <w:r w:rsidRPr="00922823">
              <w:rPr>
                <w:lang w:val="en-US"/>
              </w:rPr>
              <w:t>Dr Judy</w:t>
            </w:r>
            <w:r w:rsidR="0015662E" w:rsidRPr="00922823">
              <w:rPr>
                <w:lang w:val="en-US"/>
              </w:rPr>
              <w:t xml:space="preserve"> (panting)</w:t>
            </w:r>
            <w:r w:rsidRPr="00922823">
              <w:rPr>
                <w:lang w:val="en-US"/>
              </w:rPr>
              <w:t>: “</w:t>
            </w:r>
            <w:r w:rsidR="008300C4" w:rsidRPr="00922823">
              <w:rPr>
                <w:lang w:val="en-US"/>
              </w:rPr>
              <w:t>Yes…</w:t>
            </w:r>
            <w:r w:rsidR="0015662E" w:rsidRPr="00922823">
              <w:rPr>
                <w:lang w:val="en-US"/>
              </w:rPr>
              <w:t xml:space="preserve"> </w:t>
            </w:r>
            <w:r w:rsidR="008521A4" w:rsidRPr="00922823">
              <w:rPr>
                <w:lang w:val="en-US"/>
              </w:rPr>
              <w:t xml:space="preserve">I need to be in the ER </w:t>
            </w:r>
            <w:r w:rsidR="0064490F" w:rsidRPr="00922823">
              <w:rPr>
                <w:lang w:val="en-US"/>
              </w:rPr>
              <w:t xml:space="preserve">as soon as possible </w:t>
            </w:r>
            <w:r w:rsidR="002875BA" w:rsidRPr="00922823">
              <w:rPr>
                <w:lang w:val="en-US"/>
              </w:rPr>
              <w:t>…</w:t>
            </w:r>
            <w:r w:rsidR="008521A4" w:rsidRPr="00922823">
              <w:rPr>
                <w:lang w:val="en-US"/>
              </w:rPr>
              <w:t xml:space="preserve"> could you check up on patient Alexis? </w:t>
            </w:r>
            <w:r w:rsidR="00F667D0" w:rsidRPr="00922823">
              <w:rPr>
                <w:lang w:val="en-US"/>
              </w:rPr>
              <w:br/>
            </w:r>
            <w:r w:rsidR="008521A4" w:rsidRPr="00922823">
              <w:rPr>
                <w:lang w:val="en-US"/>
              </w:rPr>
              <w:t>He is in room FG</w:t>
            </w:r>
            <w:r w:rsidR="002875BA" w:rsidRPr="00922823">
              <w:rPr>
                <w:lang w:val="en-US"/>
              </w:rPr>
              <w:t>-</w:t>
            </w:r>
            <w:r w:rsidR="008521A4" w:rsidRPr="00922823">
              <w:rPr>
                <w:lang w:val="en-US"/>
              </w:rPr>
              <w:t>8</w:t>
            </w:r>
            <w:r w:rsidR="0064490F" w:rsidRPr="00922823">
              <w:rPr>
                <w:lang w:val="en-US"/>
              </w:rPr>
              <w:t>, here is his report.</w:t>
            </w:r>
            <w:r w:rsidR="00F667D0" w:rsidRPr="00922823">
              <w:rPr>
                <w:lang w:val="en-US"/>
              </w:rPr>
              <w:t>”</w:t>
            </w:r>
          </w:p>
          <w:p w14:paraId="7B1911E1" w14:textId="77777777" w:rsidR="0064490F" w:rsidRPr="00922823" w:rsidRDefault="0064490F" w:rsidP="00EC3446">
            <w:pPr>
              <w:rPr>
                <w:lang w:val="en-US"/>
              </w:rPr>
            </w:pPr>
          </w:p>
          <w:p w14:paraId="1D51F59A" w14:textId="2A4D95C9" w:rsidR="0064490F" w:rsidRPr="00922823" w:rsidRDefault="0064490F" w:rsidP="00EC3446">
            <w:pPr>
              <w:rPr>
                <w:lang w:val="en-US"/>
              </w:rPr>
            </w:pPr>
            <w:r w:rsidRPr="00922823">
              <w:rPr>
                <w:lang w:val="en-US"/>
              </w:rPr>
              <w:t>She pushes the papers in my hands before I could answer and sprints off to the emergency room.</w:t>
            </w:r>
          </w:p>
          <w:p w14:paraId="1D3916DC" w14:textId="77777777" w:rsidR="0064490F" w:rsidRPr="00922823" w:rsidRDefault="0064490F" w:rsidP="00EC3446">
            <w:pPr>
              <w:rPr>
                <w:lang w:val="en-US"/>
              </w:rPr>
            </w:pPr>
          </w:p>
          <w:p w14:paraId="6BB5AA5D" w14:textId="2AD20DA7" w:rsidR="00BF520C" w:rsidRPr="00922823" w:rsidRDefault="0064490F" w:rsidP="00EC3446">
            <w:pPr>
              <w:rPr>
                <w:lang w:val="en-US"/>
              </w:rPr>
            </w:pPr>
            <w:r w:rsidRPr="00922823">
              <w:rPr>
                <w:lang w:val="en-US"/>
              </w:rPr>
              <w:t>I stood there, baffled.  ‘Just another Tuesday in this hospital’, I thought.</w:t>
            </w:r>
            <w:r w:rsidR="00A924FF" w:rsidRPr="00922823">
              <w:rPr>
                <w:lang w:val="en-US"/>
              </w:rPr>
              <w:t xml:space="preserve"> </w:t>
            </w:r>
            <w:r w:rsidR="00A924FF" w:rsidRPr="00922823">
              <w:rPr>
                <w:lang w:val="en-US"/>
              </w:rPr>
              <w:br/>
              <w:t>I looked at my watch. It’s 3pm, time for my well deserved break.</w:t>
            </w:r>
          </w:p>
          <w:p w14:paraId="57627EAE" w14:textId="1EE8104D" w:rsidR="00A924FF" w:rsidRPr="00922823" w:rsidRDefault="00A924FF" w:rsidP="00EC3446">
            <w:pPr>
              <w:rPr>
                <w:lang w:val="en-US"/>
              </w:rPr>
            </w:pPr>
            <w:r w:rsidRPr="00922823">
              <w:rPr>
                <w:lang w:val="en-US"/>
              </w:rPr>
              <w:t>I walk towards the breakroom and sit down.</w:t>
            </w:r>
          </w:p>
          <w:p w14:paraId="1D6CC516" w14:textId="24DCA600" w:rsidR="00E33B7C" w:rsidRPr="00922823" w:rsidRDefault="006C66D9" w:rsidP="00EC3446">
            <w:pPr>
              <w:rPr>
                <w:lang w:val="en-US"/>
              </w:rPr>
            </w:pPr>
            <w:r w:rsidRPr="00922823">
              <w:rPr>
                <w:lang w:val="en-US"/>
              </w:rPr>
              <w:t>After looking around for a bit, I decided that I’m bored.</w:t>
            </w:r>
          </w:p>
        </w:tc>
      </w:tr>
    </w:tbl>
    <w:p w14:paraId="3BEC998D" w14:textId="47C6243A" w:rsidR="00D46752" w:rsidRPr="00922823" w:rsidRDefault="00D46752" w:rsidP="00EC3446">
      <w:pPr>
        <w:rPr>
          <w:lang w:val="en-US"/>
        </w:rPr>
      </w:pPr>
    </w:p>
    <w:tbl>
      <w:tblPr>
        <w:tblStyle w:val="Tabelraster"/>
        <w:tblW w:w="0" w:type="auto"/>
        <w:tblLook w:val="04A0" w:firstRow="1" w:lastRow="0" w:firstColumn="1" w:lastColumn="0" w:noHBand="0" w:noVBand="1"/>
      </w:tblPr>
      <w:tblGrid>
        <w:gridCol w:w="9062"/>
      </w:tblGrid>
      <w:tr w:rsidR="00A924FF" w:rsidRPr="00922823" w14:paraId="08116482" w14:textId="77777777" w:rsidTr="00A924FF">
        <w:tc>
          <w:tcPr>
            <w:tcW w:w="9062" w:type="dxa"/>
          </w:tcPr>
          <w:p w14:paraId="08D6AB53" w14:textId="77777777" w:rsidR="00A924FF" w:rsidRPr="00922823" w:rsidRDefault="00A924FF" w:rsidP="00A924FF">
            <w:pPr>
              <w:pStyle w:val="Kop3"/>
              <w:outlineLvl w:val="2"/>
              <w:rPr>
                <w:lang w:val="en-US"/>
              </w:rPr>
            </w:pPr>
            <w:proofErr w:type="spellStart"/>
            <w:r w:rsidRPr="00922823">
              <w:rPr>
                <w:lang w:val="en-US"/>
              </w:rPr>
              <w:t>Situatie</w:t>
            </w:r>
            <w:proofErr w:type="spellEnd"/>
          </w:p>
          <w:p w14:paraId="41161ADD" w14:textId="0E42BC9F" w:rsidR="00A924FF" w:rsidRPr="00922823" w:rsidRDefault="00A924FF" w:rsidP="00A924FF">
            <w:pPr>
              <w:rPr>
                <w:lang w:val="en-US"/>
              </w:rPr>
            </w:pPr>
            <w:proofErr w:type="spellStart"/>
            <w:r w:rsidRPr="00922823">
              <w:rPr>
                <w:lang w:val="en-US"/>
              </w:rPr>
              <w:t>Keuze</w:t>
            </w:r>
            <w:proofErr w:type="spellEnd"/>
            <w:r w:rsidRPr="00922823">
              <w:rPr>
                <w:lang w:val="en-US"/>
              </w:rPr>
              <w:t xml:space="preserve">: Er </w:t>
            </w:r>
            <w:proofErr w:type="spellStart"/>
            <w:r w:rsidRPr="00922823">
              <w:rPr>
                <w:lang w:val="en-US"/>
              </w:rPr>
              <w:t>wordt</w:t>
            </w:r>
            <w:proofErr w:type="spellEnd"/>
            <w:r w:rsidRPr="00922823">
              <w:rPr>
                <w:lang w:val="en-US"/>
              </w:rPr>
              <w:t xml:space="preserve"> </w:t>
            </w:r>
            <w:proofErr w:type="spellStart"/>
            <w:r w:rsidRPr="00922823">
              <w:rPr>
                <w:lang w:val="en-US"/>
              </w:rPr>
              <w:t>een</w:t>
            </w:r>
            <w:proofErr w:type="spellEnd"/>
            <w:r w:rsidRPr="00922823">
              <w:rPr>
                <w:lang w:val="en-US"/>
              </w:rPr>
              <w:t xml:space="preserve"> </w:t>
            </w:r>
            <w:proofErr w:type="spellStart"/>
            <w:r w:rsidRPr="00922823">
              <w:rPr>
                <w:lang w:val="en-US"/>
              </w:rPr>
              <w:t>keuze</w:t>
            </w:r>
            <w:proofErr w:type="spellEnd"/>
            <w:r w:rsidRPr="00922823">
              <w:rPr>
                <w:lang w:val="en-US"/>
              </w:rPr>
              <w:t xml:space="preserve"> </w:t>
            </w:r>
            <w:proofErr w:type="spellStart"/>
            <w:r w:rsidRPr="00922823">
              <w:rPr>
                <w:lang w:val="en-US"/>
              </w:rPr>
              <w:t>voorgesteld</w:t>
            </w:r>
            <w:proofErr w:type="spellEnd"/>
            <w:r w:rsidRPr="00922823">
              <w:rPr>
                <w:lang w:val="en-US"/>
              </w:rPr>
              <w:t xml:space="preserve"> of je de rapportage wilt </w:t>
            </w:r>
            <w:proofErr w:type="spellStart"/>
            <w:r w:rsidRPr="00922823">
              <w:rPr>
                <w:lang w:val="en-US"/>
              </w:rPr>
              <w:t>doorlezen</w:t>
            </w:r>
            <w:proofErr w:type="spellEnd"/>
            <w:r w:rsidRPr="00922823">
              <w:rPr>
                <w:lang w:val="en-US"/>
              </w:rPr>
              <w:t xml:space="preserve"> of </w:t>
            </w:r>
            <w:proofErr w:type="spellStart"/>
            <w:r w:rsidRPr="00922823">
              <w:rPr>
                <w:lang w:val="en-US"/>
              </w:rPr>
              <w:t>dat</w:t>
            </w:r>
            <w:proofErr w:type="spellEnd"/>
            <w:r w:rsidRPr="00922823">
              <w:rPr>
                <w:lang w:val="en-US"/>
              </w:rPr>
              <w:t xml:space="preserve"> je </w:t>
            </w:r>
            <w:proofErr w:type="spellStart"/>
            <w:r w:rsidRPr="00922823">
              <w:rPr>
                <w:lang w:val="en-US"/>
              </w:rPr>
              <w:t>iets</w:t>
            </w:r>
            <w:proofErr w:type="spellEnd"/>
            <w:r w:rsidRPr="00922823">
              <w:rPr>
                <w:lang w:val="en-US"/>
              </w:rPr>
              <w:t xml:space="preserve"> wilt eten.</w:t>
            </w:r>
          </w:p>
        </w:tc>
      </w:tr>
      <w:tr w:rsidR="00A924FF" w:rsidRPr="00922823" w14:paraId="06197A34" w14:textId="77777777" w:rsidTr="00A924FF">
        <w:tc>
          <w:tcPr>
            <w:tcW w:w="9062" w:type="dxa"/>
          </w:tcPr>
          <w:p w14:paraId="65F37EFA" w14:textId="46B36716" w:rsidR="00ED4B27" w:rsidRPr="00922823" w:rsidRDefault="00A924FF" w:rsidP="00A83512">
            <w:pPr>
              <w:pStyle w:val="Kop3"/>
              <w:outlineLvl w:val="2"/>
              <w:rPr>
                <w:lang w:val="en-US"/>
              </w:rPr>
            </w:pPr>
            <w:r w:rsidRPr="00922823">
              <w:rPr>
                <w:lang w:val="en-US"/>
              </w:rPr>
              <w:t>Choi</w:t>
            </w:r>
            <w:r w:rsidR="009C09D9" w:rsidRPr="00922823">
              <w:rPr>
                <w:lang w:val="en-US"/>
              </w:rPr>
              <w:t>c</w:t>
            </w:r>
            <w:r w:rsidRPr="00922823">
              <w:rPr>
                <w:lang w:val="en-US"/>
              </w:rPr>
              <w:t>e:</w:t>
            </w:r>
          </w:p>
          <w:p w14:paraId="6B869852" w14:textId="519CE81F" w:rsidR="00E51E9F" w:rsidRPr="00922823" w:rsidRDefault="001177B3" w:rsidP="00E51E9F">
            <w:pPr>
              <w:rPr>
                <w:lang w:val="en-US"/>
              </w:rPr>
            </w:pPr>
            <w:r w:rsidRPr="00922823">
              <w:rPr>
                <w:lang w:val="en-US"/>
              </w:rPr>
              <w:t>What to do</w:t>
            </w:r>
            <w:r w:rsidR="00E51E9F" w:rsidRPr="00922823">
              <w:rPr>
                <w:lang w:val="en-US"/>
              </w:rPr>
              <w:t>?</w:t>
            </w:r>
          </w:p>
          <w:p w14:paraId="772C3DCD" w14:textId="09292506" w:rsidR="00A83512" w:rsidRPr="00922823" w:rsidRDefault="00A83512" w:rsidP="00A83512">
            <w:pPr>
              <w:rPr>
                <w:lang w:val="en-US"/>
              </w:rPr>
            </w:pPr>
            <w:r w:rsidRPr="00922823">
              <w:rPr>
                <w:lang w:val="en-US"/>
              </w:rPr>
              <w:t xml:space="preserve">1a. </w:t>
            </w:r>
            <w:r w:rsidR="00E51E9F" w:rsidRPr="00922823">
              <w:rPr>
                <w:lang w:val="en-US"/>
              </w:rPr>
              <w:t xml:space="preserve">Read the </w:t>
            </w:r>
            <w:r w:rsidR="006203FB" w:rsidRPr="00922823">
              <w:rPr>
                <w:lang w:val="en-US"/>
              </w:rPr>
              <w:t>report</w:t>
            </w:r>
            <w:r w:rsidR="00E51E9F" w:rsidRPr="00922823">
              <w:rPr>
                <w:lang w:val="en-US"/>
              </w:rPr>
              <w:t xml:space="preserve"> dr. Judy gave you</w:t>
            </w:r>
          </w:p>
          <w:p w14:paraId="1E498900" w14:textId="01DB1BAB" w:rsidR="00A83512" w:rsidRPr="00922823" w:rsidRDefault="00A83512" w:rsidP="00A83512">
            <w:pPr>
              <w:rPr>
                <w:lang w:val="en-US"/>
              </w:rPr>
            </w:pPr>
            <w:r w:rsidRPr="00922823">
              <w:rPr>
                <w:lang w:val="en-US"/>
              </w:rPr>
              <w:t xml:space="preserve">2a. </w:t>
            </w:r>
            <w:r w:rsidR="00E51E9F" w:rsidRPr="00922823">
              <w:rPr>
                <w:lang w:val="en-US"/>
              </w:rPr>
              <w:t>Microwave a banana</w:t>
            </w:r>
          </w:p>
        </w:tc>
      </w:tr>
    </w:tbl>
    <w:p w14:paraId="17689F23" w14:textId="45058649" w:rsidR="00D128A7" w:rsidRPr="00922823" w:rsidRDefault="00D128A7" w:rsidP="00EC3446">
      <w:pPr>
        <w:rPr>
          <w:lang w:val="en-US"/>
        </w:rPr>
      </w:pPr>
    </w:p>
    <w:p w14:paraId="7FFD6639" w14:textId="77777777" w:rsidR="00D128A7" w:rsidRPr="00922823" w:rsidRDefault="00D128A7">
      <w:pPr>
        <w:rPr>
          <w:lang w:val="en-US"/>
        </w:rPr>
      </w:pPr>
      <w:r w:rsidRPr="00922823">
        <w:rPr>
          <w:lang w:val="en-US"/>
        </w:rPr>
        <w:br w:type="page"/>
      </w:r>
    </w:p>
    <w:tbl>
      <w:tblPr>
        <w:tblStyle w:val="Tabelraster"/>
        <w:tblW w:w="0" w:type="auto"/>
        <w:tblLook w:val="04A0" w:firstRow="1" w:lastRow="0" w:firstColumn="1" w:lastColumn="0" w:noHBand="0" w:noVBand="1"/>
      </w:tblPr>
      <w:tblGrid>
        <w:gridCol w:w="9062"/>
      </w:tblGrid>
      <w:tr w:rsidR="006C66D9" w:rsidRPr="00922823" w14:paraId="6427729B" w14:textId="77777777" w:rsidTr="006C66D9">
        <w:tc>
          <w:tcPr>
            <w:tcW w:w="9062" w:type="dxa"/>
          </w:tcPr>
          <w:p w14:paraId="66444567" w14:textId="0EB6D744" w:rsidR="006C66D9" w:rsidRPr="00922823" w:rsidRDefault="006C66D9" w:rsidP="001177B3">
            <w:pPr>
              <w:pStyle w:val="Kop3"/>
              <w:outlineLvl w:val="2"/>
              <w:rPr>
                <w:lang w:val="en-US"/>
              </w:rPr>
            </w:pPr>
            <w:r w:rsidRPr="00922823">
              <w:rPr>
                <w:lang w:val="en-US"/>
              </w:rPr>
              <w:lastRenderedPageBreak/>
              <w:t>Scenario 1a</w:t>
            </w:r>
          </w:p>
        </w:tc>
      </w:tr>
      <w:tr w:rsidR="006C66D9" w:rsidRPr="00922823" w14:paraId="26FF9329" w14:textId="77777777" w:rsidTr="006C66D9">
        <w:tc>
          <w:tcPr>
            <w:tcW w:w="9062" w:type="dxa"/>
          </w:tcPr>
          <w:p w14:paraId="7CDCB2FF" w14:textId="77777777" w:rsidR="006C66D9" w:rsidRPr="00922823" w:rsidRDefault="006C66D9" w:rsidP="001177B3">
            <w:pPr>
              <w:pStyle w:val="Kop3"/>
              <w:outlineLvl w:val="2"/>
              <w:rPr>
                <w:lang w:val="en-US"/>
              </w:rPr>
            </w:pPr>
            <w:r w:rsidRPr="00922823">
              <w:rPr>
                <w:lang w:val="en-US"/>
              </w:rPr>
              <w:t>Situation:</w:t>
            </w:r>
          </w:p>
          <w:p w14:paraId="58649D9E" w14:textId="2290B381" w:rsidR="001177B3" w:rsidRPr="00922823" w:rsidRDefault="001177B3" w:rsidP="001177B3">
            <w:pPr>
              <w:rPr>
                <w:lang w:val="en-US"/>
              </w:rPr>
            </w:pPr>
            <w:r w:rsidRPr="00922823">
              <w:rPr>
                <w:lang w:val="en-US"/>
              </w:rPr>
              <w:t xml:space="preserve">You have decided to read the </w:t>
            </w:r>
            <w:r w:rsidR="006203FB" w:rsidRPr="00922823">
              <w:rPr>
                <w:lang w:val="en-US"/>
              </w:rPr>
              <w:t>report</w:t>
            </w:r>
            <w:r w:rsidRPr="00922823">
              <w:rPr>
                <w:lang w:val="en-US"/>
              </w:rPr>
              <w:t xml:space="preserve"> of patient Alexis</w:t>
            </w:r>
          </w:p>
        </w:tc>
      </w:tr>
      <w:tr w:rsidR="006C66D9" w:rsidRPr="00922823" w14:paraId="3D36F781" w14:textId="77777777" w:rsidTr="006C66D9">
        <w:tc>
          <w:tcPr>
            <w:tcW w:w="9062" w:type="dxa"/>
          </w:tcPr>
          <w:p w14:paraId="10F26853" w14:textId="77777777" w:rsidR="006C66D9" w:rsidRPr="00922823" w:rsidRDefault="006C66D9" w:rsidP="001177B3">
            <w:pPr>
              <w:pStyle w:val="Kop3"/>
              <w:outlineLvl w:val="2"/>
              <w:rPr>
                <w:lang w:val="en-US"/>
              </w:rPr>
            </w:pPr>
            <w:r w:rsidRPr="00922823">
              <w:rPr>
                <w:lang w:val="en-US"/>
              </w:rPr>
              <w:t>Characters</w:t>
            </w:r>
            <w:r w:rsidR="001177B3" w:rsidRPr="00922823">
              <w:rPr>
                <w:lang w:val="en-US"/>
              </w:rPr>
              <w:t>:</w:t>
            </w:r>
          </w:p>
          <w:p w14:paraId="35BD60CA" w14:textId="65396E54" w:rsidR="001177B3" w:rsidRPr="00922823" w:rsidRDefault="001177B3" w:rsidP="001177B3">
            <w:pPr>
              <w:rPr>
                <w:lang w:val="en-US"/>
              </w:rPr>
            </w:pPr>
            <w:r w:rsidRPr="00922823">
              <w:rPr>
                <w:lang w:val="en-US"/>
              </w:rPr>
              <w:t xml:space="preserve">Dr </w:t>
            </w:r>
            <w:proofErr w:type="spellStart"/>
            <w:r w:rsidRPr="00922823">
              <w:rPr>
                <w:lang w:val="en-US"/>
              </w:rPr>
              <w:t>Leskinen</w:t>
            </w:r>
            <w:proofErr w:type="spellEnd"/>
          </w:p>
        </w:tc>
      </w:tr>
      <w:tr w:rsidR="006C66D9" w:rsidRPr="00922823" w14:paraId="2AA26AE4" w14:textId="77777777" w:rsidTr="006C66D9">
        <w:tc>
          <w:tcPr>
            <w:tcW w:w="9062" w:type="dxa"/>
          </w:tcPr>
          <w:p w14:paraId="2F0E62A9" w14:textId="3AFF18D5" w:rsidR="006C66D9" w:rsidRPr="00922823" w:rsidRDefault="006C66D9" w:rsidP="001177B3">
            <w:pPr>
              <w:pStyle w:val="Kop3"/>
              <w:outlineLvl w:val="2"/>
              <w:rPr>
                <w:lang w:val="en-US"/>
              </w:rPr>
            </w:pPr>
            <w:r w:rsidRPr="00922823">
              <w:rPr>
                <w:lang w:val="en-US"/>
              </w:rPr>
              <w:t>Story:</w:t>
            </w:r>
          </w:p>
          <w:p w14:paraId="3FB92854" w14:textId="409705D4" w:rsidR="001177B3" w:rsidRPr="00922823" w:rsidRDefault="00C26D32" w:rsidP="001177B3">
            <w:pPr>
              <w:rPr>
                <w:lang w:val="en-US"/>
              </w:rPr>
            </w:pPr>
            <w:r w:rsidRPr="00922823">
              <w:rPr>
                <w:lang w:val="en-US"/>
              </w:rPr>
              <w:t xml:space="preserve">I lean forward and grab the </w:t>
            </w:r>
            <w:r w:rsidR="006203FB" w:rsidRPr="00922823">
              <w:rPr>
                <w:lang w:val="en-US"/>
              </w:rPr>
              <w:t>report</w:t>
            </w:r>
            <w:r w:rsidRPr="00922823">
              <w:rPr>
                <w:lang w:val="en-US"/>
              </w:rPr>
              <w:t xml:space="preserve"> I put on the table</w:t>
            </w:r>
            <w:r w:rsidR="001177B3" w:rsidRPr="00922823">
              <w:rPr>
                <w:lang w:val="en-US"/>
              </w:rPr>
              <w:t xml:space="preserve">. </w:t>
            </w:r>
          </w:p>
          <w:p w14:paraId="4455418D" w14:textId="1FD6CD3E" w:rsidR="00C26D32" w:rsidRPr="00922823" w:rsidRDefault="00C26D32" w:rsidP="001177B3">
            <w:pPr>
              <w:rPr>
                <w:lang w:val="en-US"/>
              </w:rPr>
            </w:pPr>
            <w:r w:rsidRPr="00922823">
              <w:rPr>
                <w:lang w:val="en-US"/>
              </w:rPr>
              <w:t xml:space="preserve">It’s a </w:t>
            </w:r>
            <w:r w:rsidR="00C73EE2" w:rsidRPr="00922823">
              <w:rPr>
                <w:lang w:val="en-US"/>
              </w:rPr>
              <w:t xml:space="preserve">short and to the point </w:t>
            </w:r>
            <w:r w:rsidRPr="00922823">
              <w:rPr>
                <w:lang w:val="en-US"/>
              </w:rPr>
              <w:t>report about patient Alexis</w:t>
            </w:r>
            <w:r w:rsidR="00270EE5" w:rsidRPr="00922823">
              <w:rPr>
                <w:lang w:val="en-US"/>
              </w:rPr>
              <w:t>.</w:t>
            </w:r>
          </w:p>
          <w:p w14:paraId="0E8C7880" w14:textId="77777777" w:rsidR="00270EE5" w:rsidRPr="00922823" w:rsidRDefault="00270EE5" w:rsidP="001177B3">
            <w:pPr>
              <w:rPr>
                <w:lang w:val="en-US"/>
              </w:rPr>
            </w:pPr>
          </w:p>
          <w:p w14:paraId="1A9C2103" w14:textId="77777777" w:rsidR="00830DCE" w:rsidRPr="00922823" w:rsidRDefault="00830DCE" w:rsidP="001177B3">
            <w:pPr>
              <w:rPr>
                <w:lang w:val="en-US"/>
              </w:rPr>
            </w:pPr>
            <w:r w:rsidRPr="00922823">
              <w:rPr>
                <w:lang w:val="en-US"/>
              </w:rPr>
              <w:t>-+-+-+-+-+-+-+-+-+-+-+-+-+-+-+-+-+-+-+-+-+-+-+-+-+-+-+-+</w:t>
            </w:r>
          </w:p>
          <w:p w14:paraId="3B33AA4C" w14:textId="77777777" w:rsidR="00830DCE" w:rsidRPr="00922823" w:rsidRDefault="00830DCE" w:rsidP="001177B3">
            <w:pPr>
              <w:rPr>
                <w:lang w:val="en-US"/>
              </w:rPr>
            </w:pPr>
            <w:r w:rsidRPr="00922823">
              <w:rPr>
                <w:lang w:val="en-US"/>
              </w:rPr>
              <w:t xml:space="preserve">Name: Alexis </w:t>
            </w:r>
          </w:p>
          <w:p w14:paraId="5CA222C3" w14:textId="775A72B8" w:rsidR="00830DCE" w:rsidRPr="00922823" w:rsidRDefault="00830DCE" w:rsidP="001177B3">
            <w:pPr>
              <w:rPr>
                <w:lang w:val="en-US"/>
              </w:rPr>
            </w:pPr>
            <w:r w:rsidRPr="00922823">
              <w:rPr>
                <w:lang w:val="en-US"/>
              </w:rPr>
              <w:t xml:space="preserve">Birthday: </w:t>
            </w:r>
            <w:r w:rsidR="00BE5334" w:rsidRPr="00922823">
              <w:rPr>
                <w:lang w:val="en-US"/>
              </w:rPr>
              <w:t xml:space="preserve">13 – 8 </w:t>
            </w:r>
            <w:r w:rsidR="00E9655A" w:rsidRPr="00922823">
              <w:rPr>
                <w:lang w:val="en-US"/>
              </w:rPr>
              <w:t>–</w:t>
            </w:r>
            <w:r w:rsidR="00BE5334" w:rsidRPr="00922823">
              <w:rPr>
                <w:lang w:val="en-US"/>
              </w:rPr>
              <w:t xml:space="preserve"> </w:t>
            </w:r>
            <w:r w:rsidR="006203FB" w:rsidRPr="00922823">
              <w:rPr>
                <w:lang w:val="en-US"/>
              </w:rPr>
              <w:t>1998</w:t>
            </w:r>
          </w:p>
          <w:p w14:paraId="25293C21" w14:textId="179D6B6F" w:rsidR="00E9655A" w:rsidRPr="00922823" w:rsidRDefault="00E9655A" w:rsidP="001177B3">
            <w:pPr>
              <w:rPr>
                <w:lang w:val="en-US"/>
              </w:rPr>
            </w:pPr>
            <w:r w:rsidRPr="00922823">
              <w:rPr>
                <w:lang w:val="en-US"/>
              </w:rPr>
              <w:t>Sex: Male</w:t>
            </w:r>
          </w:p>
          <w:p w14:paraId="0D2F3720" w14:textId="77777777" w:rsidR="00BD3B14" w:rsidRPr="00922823" w:rsidRDefault="00BD3B14" w:rsidP="001177B3">
            <w:pPr>
              <w:rPr>
                <w:lang w:val="en-US"/>
              </w:rPr>
            </w:pPr>
          </w:p>
          <w:p w14:paraId="1168B1AB" w14:textId="75855057" w:rsidR="00E9655A" w:rsidRPr="00922823" w:rsidRDefault="00E9655A" w:rsidP="001177B3">
            <w:pPr>
              <w:rPr>
                <w:lang w:val="en-US"/>
              </w:rPr>
            </w:pPr>
            <w:r w:rsidRPr="00922823">
              <w:rPr>
                <w:lang w:val="en-US"/>
              </w:rPr>
              <w:t>Patient number: FE</w:t>
            </w:r>
            <w:r w:rsidR="009C19D9" w:rsidRPr="00922823">
              <w:rPr>
                <w:lang w:val="en-US"/>
              </w:rPr>
              <w:t>-</w:t>
            </w:r>
            <w:r w:rsidRPr="00922823">
              <w:rPr>
                <w:lang w:val="en-US"/>
              </w:rPr>
              <w:t>40536</w:t>
            </w:r>
          </w:p>
          <w:p w14:paraId="5A1598E7" w14:textId="0997CE55" w:rsidR="005E7048" w:rsidRPr="00922823" w:rsidRDefault="00E9655A" w:rsidP="005E7048">
            <w:pPr>
              <w:rPr>
                <w:lang w:val="en-US"/>
              </w:rPr>
            </w:pPr>
            <w:r w:rsidRPr="00922823">
              <w:rPr>
                <w:lang w:val="en-US"/>
              </w:rPr>
              <w:t>Married: No</w:t>
            </w:r>
          </w:p>
          <w:p w14:paraId="4A5A2D71" w14:textId="77777777" w:rsidR="00BD3B14" w:rsidRPr="00922823" w:rsidRDefault="005E7048" w:rsidP="005E7048">
            <w:pPr>
              <w:rPr>
                <w:lang w:val="en-US"/>
              </w:rPr>
            </w:pPr>
            <w:r w:rsidRPr="00922823">
              <w:rPr>
                <w:lang w:val="en-US"/>
              </w:rPr>
              <w:t xml:space="preserve">Allergies: </w:t>
            </w:r>
            <w:r w:rsidR="008E2ADF" w:rsidRPr="00922823">
              <w:rPr>
                <w:lang w:val="en-US"/>
              </w:rPr>
              <w:t>P</w:t>
            </w:r>
            <w:r w:rsidRPr="00922823">
              <w:rPr>
                <w:lang w:val="en-US"/>
              </w:rPr>
              <w:t>eanuts</w:t>
            </w:r>
          </w:p>
          <w:p w14:paraId="1FD34DDA" w14:textId="67628A22" w:rsidR="005E7048" w:rsidRPr="00922823" w:rsidRDefault="005E7048" w:rsidP="005E7048">
            <w:pPr>
              <w:rPr>
                <w:lang w:val="en-US"/>
              </w:rPr>
            </w:pPr>
            <w:r w:rsidRPr="00922823">
              <w:rPr>
                <w:lang w:val="en-US"/>
              </w:rPr>
              <w:t xml:space="preserve"> </w:t>
            </w:r>
          </w:p>
          <w:p w14:paraId="191EDB1C" w14:textId="01133CF1" w:rsidR="00830DCE" w:rsidRPr="00922823" w:rsidRDefault="00830DCE" w:rsidP="005E7048">
            <w:pPr>
              <w:rPr>
                <w:lang w:val="en-US"/>
              </w:rPr>
            </w:pPr>
            <w:r w:rsidRPr="00922823">
              <w:rPr>
                <w:lang w:val="en-US"/>
              </w:rPr>
              <w:t xml:space="preserve">Hospitalized since: {current day - 3} </w:t>
            </w:r>
          </w:p>
          <w:p w14:paraId="39583181" w14:textId="77777777" w:rsidR="00830DCE" w:rsidRPr="00922823" w:rsidRDefault="00BD3B14" w:rsidP="001177B3">
            <w:pPr>
              <w:rPr>
                <w:lang w:val="en-US"/>
              </w:rPr>
            </w:pPr>
            <w:r w:rsidRPr="00922823">
              <w:rPr>
                <w:lang w:val="en-US"/>
              </w:rPr>
              <w:t>Reason for stay:</w:t>
            </w:r>
          </w:p>
          <w:p w14:paraId="73AB5E0C" w14:textId="77777777" w:rsidR="00BD3B14" w:rsidRPr="00922823" w:rsidRDefault="00BD3B14" w:rsidP="001177B3">
            <w:pPr>
              <w:rPr>
                <w:lang w:val="en-US"/>
              </w:rPr>
            </w:pPr>
            <w:r w:rsidRPr="00922823">
              <w:rPr>
                <w:lang w:val="en-US"/>
              </w:rPr>
              <w:t xml:space="preserve">Patient describes that he has ‘long dreams’. He claims that his dreams seem to get longer every time he sleeps. </w:t>
            </w:r>
          </w:p>
          <w:p w14:paraId="55FEA0DE" w14:textId="77777777" w:rsidR="00C73EE2" w:rsidRPr="00922823" w:rsidRDefault="00C73EE2" w:rsidP="001177B3">
            <w:pPr>
              <w:rPr>
                <w:lang w:val="en-US"/>
              </w:rPr>
            </w:pPr>
            <w:r w:rsidRPr="00922823">
              <w:rPr>
                <w:lang w:val="en-US"/>
              </w:rPr>
              <w:t>-+-+-+-+-+-+-+-+-+-+-+-+-+-+-+-+-+-+-+-+-+-+-+-+-+-+-+-+</w:t>
            </w:r>
          </w:p>
          <w:p w14:paraId="1FA0FBBE" w14:textId="77777777" w:rsidR="009C19D9" w:rsidRPr="00922823" w:rsidRDefault="009C19D9" w:rsidP="001177B3">
            <w:pPr>
              <w:rPr>
                <w:lang w:val="en-US"/>
              </w:rPr>
            </w:pPr>
          </w:p>
          <w:p w14:paraId="3784EEDF" w14:textId="5DA50AED" w:rsidR="00C73EE2" w:rsidRPr="00922823" w:rsidRDefault="00200574" w:rsidP="001177B3">
            <w:pPr>
              <w:rPr>
                <w:lang w:val="en-US"/>
              </w:rPr>
            </w:pPr>
            <w:r w:rsidRPr="00922823">
              <w:rPr>
                <w:lang w:val="en-US"/>
              </w:rPr>
              <w:t xml:space="preserve">Dr. </w:t>
            </w:r>
            <w:proofErr w:type="spellStart"/>
            <w:r w:rsidRPr="00922823">
              <w:rPr>
                <w:lang w:val="en-US"/>
              </w:rPr>
              <w:t>Leskinen</w:t>
            </w:r>
            <w:proofErr w:type="spellEnd"/>
          </w:p>
          <w:p w14:paraId="795E9544" w14:textId="77777777" w:rsidR="00C73EE2" w:rsidRPr="00922823" w:rsidRDefault="00200574" w:rsidP="001177B3">
            <w:pPr>
              <w:rPr>
                <w:lang w:val="en-US"/>
              </w:rPr>
            </w:pPr>
            <w:r w:rsidRPr="00922823">
              <w:rPr>
                <w:lang w:val="en-US"/>
              </w:rPr>
              <w:t>“</w:t>
            </w:r>
            <w:r w:rsidR="00270EE5" w:rsidRPr="00922823">
              <w:rPr>
                <w:lang w:val="en-US"/>
              </w:rPr>
              <w:t>Long dreams</w:t>
            </w:r>
            <w:r w:rsidRPr="00922823">
              <w:rPr>
                <w:lang w:val="en-US"/>
              </w:rPr>
              <w:t xml:space="preserve">, huh. </w:t>
            </w:r>
            <w:r w:rsidR="00430BFA" w:rsidRPr="00922823">
              <w:rPr>
                <w:lang w:val="en-US"/>
              </w:rPr>
              <w:t>Just because I’m a neurologist it doesn’t mean that I can fix every mental problem everyone has.</w:t>
            </w:r>
            <w:r w:rsidRPr="00922823">
              <w:rPr>
                <w:lang w:val="en-US"/>
              </w:rPr>
              <w:t>”</w:t>
            </w:r>
          </w:p>
          <w:p w14:paraId="2C0BD988" w14:textId="77777777" w:rsidR="009C19D9" w:rsidRPr="00922823" w:rsidRDefault="009C19D9" w:rsidP="001177B3">
            <w:pPr>
              <w:rPr>
                <w:lang w:val="en-US"/>
              </w:rPr>
            </w:pPr>
          </w:p>
          <w:p w14:paraId="625D0549" w14:textId="77777777" w:rsidR="00A43124" w:rsidRPr="00922823" w:rsidRDefault="009C19D9" w:rsidP="001177B3">
            <w:pPr>
              <w:rPr>
                <w:lang w:val="en-US"/>
              </w:rPr>
            </w:pPr>
            <w:r w:rsidRPr="00922823">
              <w:rPr>
                <w:lang w:val="en-US"/>
              </w:rPr>
              <w:t>I looked at the clock</w:t>
            </w:r>
            <w:r w:rsidR="00A43124" w:rsidRPr="00922823">
              <w:rPr>
                <w:lang w:val="en-US"/>
              </w:rPr>
              <w:t xml:space="preserve">, breaktime was almost over. </w:t>
            </w:r>
          </w:p>
          <w:p w14:paraId="00C1ECB4" w14:textId="28C80E64" w:rsidR="009C19D9" w:rsidRPr="00922823" w:rsidRDefault="00A43124" w:rsidP="001177B3">
            <w:pPr>
              <w:rPr>
                <w:lang w:val="en-US"/>
              </w:rPr>
            </w:pPr>
            <w:r w:rsidRPr="00922823">
              <w:rPr>
                <w:lang w:val="en-US"/>
              </w:rPr>
              <w:t xml:space="preserve">‘Time for me to interview patient Alexis’ I thought. </w:t>
            </w:r>
          </w:p>
        </w:tc>
      </w:tr>
    </w:tbl>
    <w:p w14:paraId="66135919" w14:textId="4FC7DF91" w:rsidR="00EF521A" w:rsidRPr="00922823" w:rsidRDefault="00EF521A" w:rsidP="00EC3446">
      <w:pPr>
        <w:rPr>
          <w:lang w:val="en-US"/>
        </w:rPr>
      </w:pPr>
    </w:p>
    <w:tbl>
      <w:tblPr>
        <w:tblStyle w:val="Tabelraster"/>
        <w:tblW w:w="0" w:type="auto"/>
        <w:tblLook w:val="04A0" w:firstRow="1" w:lastRow="0" w:firstColumn="1" w:lastColumn="0" w:noHBand="0" w:noVBand="1"/>
      </w:tblPr>
      <w:tblGrid>
        <w:gridCol w:w="9062"/>
      </w:tblGrid>
      <w:tr w:rsidR="00D128A7" w:rsidRPr="00922823" w14:paraId="3742DB40" w14:textId="77777777" w:rsidTr="00D128A7">
        <w:tc>
          <w:tcPr>
            <w:tcW w:w="9062" w:type="dxa"/>
          </w:tcPr>
          <w:p w14:paraId="14630EFE" w14:textId="1F9913B7" w:rsidR="00D128A7" w:rsidRPr="00922823" w:rsidRDefault="00D128A7" w:rsidP="006D30EB">
            <w:pPr>
              <w:pStyle w:val="Kop3"/>
              <w:outlineLvl w:val="2"/>
              <w:rPr>
                <w:lang w:val="en-US"/>
              </w:rPr>
            </w:pPr>
            <w:r w:rsidRPr="00922823">
              <w:rPr>
                <w:lang w:val="en-US"/>
              </w:rPr>
              <w:lastRenderedPageBreak/>
              <w:t>Scenario 2a</w:t>
            </w:r>
          </w:p>
        </w:tc>
      </w:tr>
      <w:tr w:rsidR="00D128A7" w:rsidRPr="00922823" w14:paraId="67D48A6F" w14:textId="77777777" w:rsidTr="00D128A7">
        <w:tc>
          <w:tcPr>
            <w:tcW w:w="9062" w:type="dxa"/>
          </w:tcPr>
          <w:p w14:paraId="0938830B" w14:textId="77777777" w:rsidR="002D6E16" w:rsidRPr="00922823" w:rsidRDefault="00D128A7" w:rsidP="006D30EB">
            <w:pPr>
              <w:pStyle w:val="Kop3"/>
              <w:outlineLvl w:val="2"/>
              <w:rPr>
                <w:lang w:val="en-US"/>
              </w:rPr>
            </w:pPr>
            <w:r w:rsidRPr="00922823">
              <w:rPr>
                <w:lang w:val="en-US"/>
              </w:rPr>
              <w:t>Situation:</w:t>
            </w:r>
          </w:p>
          <w:p w14:paraId="1AE1E9D7" w14:textId="13532938" w:rsidR="006D30EB" w:rsidRPr="00922823" w:rsidRDefault="006D30EB" w:rsidP="00EC3446">
            <w:pPr>
              <w:rPr>
                <w:lang w:val="en-US"/>
              </w:rPr>
            </w:pPr>
            <w:r w:rsidRPr="00922823">
              <w:rPr>
                <w:lang w:val="en-US"/>
              </w:rPr>
              <w:t>I have decided to microwave a banana</w:t>
            </w:r>
          </w:p>
        </w:tc>
      </w:tr>
      <w:tr w:rsidR="00D128A7" w:rsidRPr="00922823" w14:paraId="401527D4" w14:textId="77777777" w:rsidTr="00D128A7">
        <w:tc>
          <w:tcPr>
            <w:tcW w:w="9062" w:type="dxa"/>
          </w:tcPr>
          <w:p w14:paraId="3A65A642" w14:textId="77777777" w:rsidR="00D128A7" w:rsidRPr="00922823" w:rsidRDefault="00D128A7" w:rsidP="006D30EB">
            <w:pPr>
              <w:pStyle w:val="Kop3"/>
              <w:outlineLvl w:val="2"/>
              <w:rPr>
                <w:lang w:val="en-US"/>
              </w:rPr>
            </w:pPr>
            <w:r w:rsidRPr="00922823">
              <w:rPr>
                <w:lang w:val="en-US"/>
              </w:rPr>
              <w:t>Characters:</w:t>
            </w:r>
          </w:p>
          <w:p w14:paraId="5FCFC067" w14:textId="62E96E38" w:rsidR="006D30EB" w:rsidRPr="00922823" w:rsidRDefault="006D30EB" w:rsidP="00EC3446">
            <w:pPr>
              <w:rPr>
                <w:lang w:val="en-US"/>
              </w:rPr>
            </w:pPr>
            <w:r w:rsidRPr="00922823">
              <w:rPr>
                <w:lang w:val="en-US"/>
              </w:rPr>
              <w:t xml:space="preserve">Dr. </w:t>
            </w:r>
            <w:proofErr w:type="spellStart"/>
            <w:r w:rsidRPr="00922823">
              <w:rPr>
                <w:lang w:val="en-US"/>
              </w:rPr>
              <w:t>Leskinen</w:t>
            </w:r>
            <w:proofErr w:type="spellEnd"/>
          </w:p>
        </w:tc>
      </w:tr>
      <w:tr w:rsidR="00D128A7" w:rsidRPr="00922823" w14:paraId="20A54F16" w14:textId="77777777" w:rsidTr="00D128A7">
        <w:tc>
          <w:tcPr>
            <w:tcW w:w="9062" w:type="dxa"/>
          </w:tcPr>
          <w:p w14:paraId="4CC1DFF9" w14:textId="77777777" w:rsidR="008E22A7" w:rsidRPr="00922823" w:rsidRDefault="00D128A7" w:rsidP="008E22A7">
            <w:pPr>
              <w:pStyle w:val="Kop3"/>
              <w:outlineLvl w:val="2"/>
              <w:rPr>
                <w:lang w:val="en-US"/>
              </w:rPr>
            </w:pPr>
            <w:r w:rsidRPr="00922823">
              <w:rPr>
                <w:lang w:val="en-US"/>
              </w:rPr>
              <w:t>Story:</w:t>
            </w:r>
          </w:p>
          <w:p w14:paraId="4B8AB373" w14:textId="77777777" w:rsidR="008E22A7" w:rsidRPr="00922823" w:rsidRDefault="00EB050B" w:rsidP="008E22A7">
            <w:pPr>
              <w:rPr>
                <w:lang w:val="en-US"/>
              </w:rPr>
            </w:pPr>
            <w:r w:rsidRPr="00922823">
              <w:rPr>
                <w:lang w:val="en-US"/>
              </w:rPr>
              <w:t xml:space="preserve">I’m so bored that I have decided to do a little science experiment. </w:t>
            </w:r>
          </w:p>
          <w:p w14:paraId="17B4743E" w14:textId="77777777" w:rsidR="004D330F" w:rsidRPr="00922823" w:rsidRDefault="00EB050B" w:rsidP="008E22A7">
            <w:pPr>
              <w:rPr>
                <w:lang w:val="en-US"/>
              </w:rPr>
            </w:pPr>
            <w:r w:rsidRPr="00922823">
              <w:rPr>
                <w:lang w:val="en-US"/>
              </w:rPr>
              <w:t>I leaned forward a</w:t>
            </w:r>
            <w:r w:rsidR="00B03175" w:rsidRPr="00922823">
              <w:rPr>
                <w:lang w:val="en-US"/>
              </w:rPr>
              <w:t>nd</w:t>
            </w:r>
            <w:r w:rsidRPr="00922823">
              <w:rPr>
                <w:lang w:val="en-US"/>
              </w:rPr>
              <w:t xml:space="preserve"> </w:t>
            </w:r>
            <w:r w:rsidR="004A0DCD" w:rsidRPr="00922823">
              <w:rPr>
                <w:lang w:val="en-US"/>
              </w:rPr>
              <w:t xml:space="preserve">tried to </w:t>
            </w:r>
            <w:r w:rsidRPr="00922823">
              <w:rPr>
                <w:lang w:val="en-US"/>
              </w:rPr>
              <w:t xml:space="preserve">grab </w:t>
            </w:r>
            <w:r w:rsidR="004A0DCD" w:rsidRPr="00922823">
              <w:rPr>
                <w:lang w:val="en-US"/>
              </w:rPr>
              <w:t xml:space="preserve">a </w:t>
            </w:r>
            <w:r w:rsidRPr="00922823">
              <w:rPr>
                <w:lang w:val="en-US"/>
              </w:rPr>
              <w:t xml:space="preserve">banana from the </w:t>
            </w:r>
            <w:r w:rsidR="00443C07" w:rsidRPr="00922823">
              <w:rPr>
                <w:lang w:val="en-US"/>
              </w:rPr>
              <w:t xml:space="preserve">breakroom </w:t>
            </w:r>
            <w:r w:rsidRPr="00922823">
              <w:rPr>
                <w:lang w:val="en-US"/>
              </w:rPr>
              <w:t>fruit bow</w:t>
            </w:r>
            <w:r w:rsidR="004A0DCD" w:rsidRPr="00922823">
              <w:rPr>
                <w:lang w:val="en-US"/>
              </w:rPr>
              <w:t>l</w:t>
            </w:r>
            <w:r w:rsidRPr="00922823">
              <w:rPr>
                <w:lang w:val="en-US"/>
              </w:rPr>
              <w:t>.</w:t>
            </w:r>
            <w:r w:rsidR="00B03175" w:rsidRPr="00922823">
              <w:rPr>
                <w:lang w:val="en-US"/>
              </w:rPr>
              <w:t xml:space="preserve"> </w:t>
            </w:r>
          </w:p>
          <w:p w14:paraId="2551E817" w14:textId="77777777" w:rsidR="004D330F" w:rsidRPr="00922823" w:rsidRDefault="004D330F" w:rsidP="008E22A7">
            <w:pPr>
              <w:rPr>
                <w:lang w:val="en-US"/>
              </w:rPr>
            </w:pPr>
            <w:r w:rsidRPr="00922823">
              <w:rPr>
                <w:lang w:val="en-US"/>
              </w:rPr>
              <w:t xml:space="preserve">A few bananas are green and slimy. </w:t>
            </w:r>
          </w:p>
          <w:p w14:paraId="0FC44118" w14:textId="6AB66798" w:rsidR="00EB050B" w:rsidRPr="00922823" w:rsidRDefault="004D330F" w:rsidP="008E22A7">
            <w:pPr>
              <w:rPr>
                <w:lang w:val="en-US"/>
              </w:rPr>
            </w:pPr>
            <w:r w:rsidRPr="00922823">
              <w:rPr>
                <w:lang w:val="en-US"/>
              </w:rPr>
              <w:t xml:space="preserve">‘How long have they been in this bowl?’, I thought. </w:t>
            </w:r>
            <w:r w:rsidR="004A0DCD" w:rsidRPr="00922823">
              <w:rPr>
                <w:lang w:val="en-US"/>
              </w:rPr>
              <w:br/>
              <w:t xml:space="preserve">I grabbed the only banana that didn’t look green and slimy. </w:t>
            </w:r>
          </w:p>
          <w:p w14:paraId="02B9F785" w14:textId="77777777" w:rsidR="00B03175" w:rsidRPr="00922823" w:rsidRDefault="00B03175" w:rsidP="008E22A7">
            <w:pPr>
              <w:rPr>
                <w:lang w:val="en-US"/>
              </w:rPr>
            </w:pPr>
            <w:r w:rsidRPr="00922823">
              <w:rPr>
                <w:lang w:val="en-US"/>
              </w:rPr>
              <w:t>I walk towards the microwave</w:t>
            </w:r>
            <w:r w:rsidR="0055199F" w:rsidRPr="00922823">
              <w:rPr>
                <w:lang w:val="en-US"/>
              </w:rPr>
              <w:t>, put the banana in</w:t>
            </w:r>
            <w:r w:rsidRPr="00922823">
              <w:rPr>
                <w:lang w:val="en-US"/>
              </w:rPr>
              <w:t xml:space="preserve"> </w:t>
            </w:r>
            <w:r w:rsidR="009E0985" w:rsidRPr="00922823">
              <w:rPr>
                <w:lang w:val="en-US"/>
              </w:rPr>
              <w:t>and</w:t>
            </w:r>
            <w:r w:rsidRPr="00922823">
              <w:rPr>
                <w:lang w:val="en-US"/>
              </w:rPr>
              <w:t xml:space="preserve"> set the timer to 40 seconds</w:t>
            </w:r>
            <w:r w:rsidR="0055199F" w:rsidRPr="00922823">
              <w:rPr>
                <w:lang w:val="en-US"/>
              </w:rPr>
              <w:t>.</w:t>
            </w:r>
          </w:p>
          <w:p w14:paraId="0F2D96ED" w14:textId="77777777" w:rsidR="0055199F" w:rsidRPr="00922823" w:rsidRDefault="0055199F" w:rsidP="008E22A7">
            <w:pPr>
              <w:rPr>
                <w:lang w:val="en-US"/>
              </w:rPr>
            </w:pPr>
            <w:r w:rsidRPr="00922823">
              <w:rPr>
                <w:lang w:val="en-US"/>
              </w:rPr>
              <w:t>I press the start button.</w:t>
            </w:r>
          </w:p>
          <w:p w14:paraId="232BA6A9" w14:textId="4717AB28" w:rsidR="0055199F" w:rsidRPr="00922823" w:rsidRDefault="0055199F" w:rsidP="008E22A7">
            <w:pPr>
              <w:rPr>
                <w:lang w:val="en-US"/>
              </w:rPr>
            </w:pPr>
            <w:r w:rsidRPr="00922823">
              <w:rPr>
                <w:lang w:val="en-US"/>
              </w:rPr>
              <w:t xml:space="preserve">I listen to the loud humming the microwave creates. </w:t>
            </w:r>
          </w:p>
          <w:p w14:paraId="720E01B5" w14:textId="4486E4EA" w:rsidR="005E2A93" w:rsidRPr="00922823" w:rsidRDefault="005E2A93" w:rsidP="008E22A7">
            <w:pPr>
              <w:rPr>
                <w:lang w:val="en-US"/>
              </w:rPr>
            </w:pPr>
            <w:r w:rsidRPr="00922823">
              <w:rPr>
                <w:lang w:val="en-US"/>
              </w:rPr>
              <w:t>10 seconds pass.</w:t>
            </w:r>
          </w:p>
          <w:p w14:paraId="7E99C747" w14:textId="77777777" w:rsidR="005E2A93" w:rsidRPr="00922823" w:rsidRDefault="005E2A93" w:rsidP="008E22A7">
            <w:pPr>
              <w:rPr>
                <w:lang w:val="en-US"/>
              </w:rPr>
            </w:pPr>
            <w:r w:rsidRPr="00922823">
              <w:rPr>
                <w:lang w:val="en-US"/>
              </w:rPr>
              <w:t xml:space="preserve">Suddenly a bright flash appears from the microwave. </w:t>
            </w:r>
          </w:p>
          <w:p w14:paraId="4D43B580" w14:textId="77777777" w:rsidR="005E2A93" w:rsidRPr="00922823" w:rsidRDefault="005E2A93" w:rsidP="008E22A7">
            <w:pPr>
              <w:rPr>
                <w:lang w:val="en-US"/>
              </w:rPr>
            </w:pPr>
            <w:r w:rsidRPr="00922823">
              <w:rPr>
                <w:lang w:val="en-US"/>
              </w:rPr>
              <w:t>Out of reaction, I pull the door open</w:t>
            </w:r>
            <w:r w:rsidR="001B0EF7" w:rsidRPr="00922823">
              <w:rPr>
                <w:lang w:val="en-US"/>
              </w:rPr>
              <w:t xml:space="preserve"> to prevent the microwave from catching fire.</w:t>
            </w:r>
          </w:p>
          <w:p w14:paraId="7A84EACE" w14:textId="02D92E77" w:rsidR="001B0EF7" w:rsidRPr="00922823" w:rsidRDefault="001B0EF7" w:rsidP="008E22A7">
            <w:pPr>
              <w:rPr>
                <w:lang w:val="en-US"/>
              </w:rPr>
            </w:pPr>
            <w:r w:rsidRPr="00922823">
              <w:rPr>
                <w:lang w:val="en-US"/>
              </w:rPr>
              <w:t>I try to look for the abomination that is supposed to be my banana.</w:t>
            </w:r>
          </w:p>
          <w:p w14:paraId="51139778" w14:textId="77777777" w:rsidR="001B0EF7" w:rsidRPr="00922823" w:rsidRDefault="001B0EF7" w:rsidP="008E22A7">
            <w:pPr>
              <w:rPr>
                <w:lang w:val="en-US"/>
              </w:rPr>
            </w:pPr>
          </w:p>
          <w:p w14:paraId="5FF0D36C" w14:textId="34EBB1DF" w:rsidR="001B0EF7" w:rsidRPr="00922823" w:rsidRDefault="001B0EF7" w:rsidP="008E22A7">
            <w:pPr>
              <w:rPr>
                <w:lang w:val="en-US"/>
              </w:rPr>
            </w:pPr>
            <w:r w:rsidRPr="00922823">
              <w:rPr>
                <w:lang w:val="en-US"/>
              </w:rPr>
              <w:t xml:space="preserve">Dr. </w:t>
            </w:r>
            <w:proofErr w:type="spellStart"/>
            <w:r w:rsidRPr="00922823">
              <w:rPr>
                <w:lang w:val="en-US"/>
              </w:rPr>
              <w:t>Leskinen</w:t>
            </w:r>
            <w:proofErr w:type="spellEnd"/>
            <w:r w:rsidRPr="00922823">
              <w:rPr>
                <w:lang w:val="en-US"/>
              </w:rPr>
              <w:t>:</w:t>
            </w:r>
          </w:p>
          <w:p w14:paraId="7F21ADC8" w14:textId="77777777" w:rsidR="001B0EF7" w:rsidRPr="00922823" w:rsidRDefault="001B0EF7" w:rsidP="008E22A7">
            <w:pPr>
              <w:rPr>
                <w:lang w:val="en-US"/>
              </w:rPr>
            </w:pPr>
            <w:r w:rsidRPr="00922823">
              <w:rPr>
                <w:lang w:val="en-US"/>
              </w:rPr>
              <w:t>“What in the goddamn…”</w:t>
            </w:r>
          </w:p>
          <w:p w14:paraId="1A930461" w14:textId="77777777" w:rsidR="001B0EF7" w:rsidRPr="00922823" w:rsidRDefault="001B0EF7" w:rsidP="008E22A7">
            <w:pPr>
              <w:rPr>
                <w:lang w:val="en-US"/>
              </w:rPr>
            </w:pPr>
          </w:p>
          <w:p w14:paraId="2B2EF7EA" w14:textId="20CDC993" w:rsidR="001B0EF7" w:rsidRPr="00922823" w:rsidRDefault="00DA09B6" w:rsidP="008E22A7">
            <w:pPr>
              <w:rPr>
                <w:lang w:val="en-US"/>
              </w:rPr>
            </w:pPr>
            <w:r w:rsidRPr="00922823">
              <w:rPr>
                <w:lang w:val="en-US"/>
              </w:rPr>
              <w:t>The banana is gone. There are no traces of the banana nor the reason there was a flash left</w:t>
            </w:r>
            <w:r w:rsidR="00B54841" w:rsidRPr="00922823">
              <w:rPr>
                <w:lang w:val="en-US"/>
              </w:rPr>
              <w:t>.</w:t>
            </w:r>
            <w:r w:rsidR="00B54841" w:rsidRPr="00922823">
              <w:rPr>
                <w:lang w:val="en-US"/>
              </w:rPr>
              <w:br/>
              <w:t>I have decided to quickly leave this room.</w:t>
            </w:r>
          </w:p>
          <w:p w14:paraId="2D98D41A" w14:textId="77777777" w:rsidR="00B54841" w:rsidRPr="00922823" w:rsidRDefault="00B54841" w:rsidP="008E22A7">
            <w:pPr>
              <w:rPr>
                <w:lang w:val="en-US"/>
              </w:rPr>
            </w:pPr>
            <w:r w:rsidRPr="00922823">
              <w:rPr>
                <w:lang w:val="en-US"/>
              </w:rPr>
              <w:t xml:space="preserve">I walk past the </w:t>
            </w:r>
            <w:r w:rsidR="00B51757" w:rsidRPr="00922823">
              <w:rPr>
                <w:lang w:val="en-US"/>
              </w:rPr>
              <w:t>table with the fruit bowl on it. There seems to be one green, slimy banana more than there was when I entered this room.</w:t>
            </w:r>
          </w:p>
          <w:p w14:paraId="06A5C5E3" w14:textId="5541AECF" w:rsidR="00B51757" w:rsidRPr="00922823" w:rsidRDefault="00B51757" w:rsidP="008E22A7">
            <w:pPr>
              <w:rPr>
                <w:lang w:val="en-US"/>
              </w:rPr>
            </w:pPr>
            <w:r w:rsidRPr="00922823">
              <w:rPr>
                <w:lang w:val="en-US"/>
              </w:rPr>
              <w:t>I quickly walk out of the room while thinking about the banana.</w:t>
            </w:r>
          </w:p>
        </w:tc>
      </w:tr>
    </w:tbl>
    <w:p w14:paraId="2031B5E1" w14:textId="2E1B4D8F" w:rsidR="000D2E8A" w:rsidRPr="00922823" w:rsidRDefault="000D2E8A" w:rsidP="00EC3446">
      <w:pPr>
        <w:rPr>
          <w:lang w:val="en-US"/>
        </w:rPr>
      </w:pPr>
    </w:p>
    <w:tbl>
      <w:tblPr>
        <w:tblStyle w:val="Tabelraster"/>
        <w:tblW w:w="0" w:type="auto"/>
        <w:tblLook w:val="04A0" w:firstRow="1" w:lastRow="0" w:firstColumn="1" w:lastColumn="0" w:noHBand="0" w:noVBand="1"/>
      </w:tblPr>
      <w:tblGrid>
        <w:gridCol w:w="9062"/>
      </w:tblGrid>
      <w:tr w:rsidR="00B51757" w:rsidRPr="00922823" w14:paraId="106B1513" w14:textId="77777777" w:rsidTr="00B51757">
        <w:tc>
          <w:tcPr>
            <w:tcW w:w="9062" w:type="dxa"/>
          </w:tcPr>
          <w:p w14:paraId="26DE4D18" w14:textId="77777777" w:rsidR="00B51757" w:rsidRPr="00922823" w:rsidRDefault="00B51757" w:rsidP="008E5A6F">
            <w:pPr>
              <w:pStyle w:val="Kop3"/>
              <w:outlineLvl w:val="2"/>
              <w:rPr>
                <w:lang w:val="en-US"/>
              </w:rPr>
            </w:pPr>
            <w:proofErr w:type="spellStart"/>
            <w:r w:rsidRPr="00922823">
              <w:rPr>
                <w:lang w:val="en-US"/>
              </w:rPr>
              <w:lastRenderedPageBreak/>
              <w:t>Situatie</w:t>
            </w:r>
            <w:proofErr w:type="spellEnd"/>
            <w:r w:rsidRPr="00922823">
              <w:rPr>
                <w:lang w:val="en-US"/>
              </w:rPr>
              <w:t>:</w:t>
            </w:r>
          </w:p>
          <w:p w14:paraId="03207D14" w14:textId="6575C062" w:rsidR="008E5A6F" w:rsidRPr="00922823" w:rsidRDefault="00FB0F27" w:rsidP="008E5A6F">
            <w:pPr>
              <w:rPr>
                <w:lang w:val="en-US"/>
              </w:rPr>
            </w:pPr>
            <w:r w:rsidRPr="00922823">
              <w:rPr>
                <w:lang w:val="en-US"/>
              </w:rPr>
              <w:t xml:space="preserve">Dr. </w:t>
            </w:r>
            <w:proofErr w:type="spellStart"/>
            <w:r w:rsidRPr="00922823">
              <w:rPr>
                <w:lang w:val="en-US"/>
              </w:rPr>
              <w:t>Leskinen</w:t>
            </w:r>
            <w:proofErr w:type="spellEnd"/>
            <w:r w:rsidRPr="00922823">
              <w:rPr>
                <w:lang w:val="en-US"/>
              </w:rPr>
              <w:t xml:space="preserve"> </w:t>
            </w:r>
            <w:proofErr w:type="spellStart"/>
            <w:r w:rsidRPr="00922823">
              <w:rPr>
                <w:lang w:val="en-US"/>
              </w:rPr>
              <w:t>praat</w:t>
            </w:r>
            <w:proofErr w:type="spellEnd"/>
            <w:r w:rsidRPr="00922823">
              <w:rPr>
                <w:lang w:val="en-US"/>
              </w:rPr>
              <w:t xml:space="preserve"> met de patient om </w:t>
            </w:r>
            <w:proofErr w:type="spellStart"/>
            <w:r w:rsidRPr="00922823">
              <w:rPr>
                <w:lang w:val="en-US"/>
              </w:rPr>
              <w:t>erachter</w:t>
            </w:r>
            <w:proofErr w:type="spellEnd"/>
            <w:r w:rsidRPr="00922823">
              <w:rPr>
                <w:lang w:val="en-US"/>
              </w:rPr>
              <w:t xml:space="preserve"> </w:t>
            </w:r>
            <w:proofErr w:type="spellStart"/>
            <w:r w:rsidRPr="00922823">
              <w:rPr>
                <w:lang w:val="en-US"/>
              </w:rPr>
              <w:t>te</w:t>
            </w:r>
            <w:proofErr w:type="spellEnd"/>
            <w:r w:rsidRPr="00922823">
              <w:rPr>
                <w:lang w:val="en-US"/>
              </w:rPr>
              <w:t xml:space="preserve"> </w:t>
            </w:r>
            <w:proofErr w:type="spellStart"/>
            <w:r w:rsidRPr="00922823">
              <w:rPr>
                <w:lang w:val="en-US"/>
              </w:rPr>
              <w:t>komen</w:t>
            </w:r>
            <w:proofErr w:type="spellEnd"/>
            <w:r w:rsidRPr="00922823">
              <w:rPr>
                <w:lang w:val="en-US"/>
              </w:rPr>
              <w:t xml:space="preserve"> wat </w:t>
            </w:r>
            <w:proofErr w:type="spellStart"/>
            <w:r w:rsidRPr="00922823">
              <w:rPr>
                <w:lang w:val="en-US"/>
              </w:rPr>
              <w:t>precies</w:t>
            </w:r>
            <w:proofErr w:type="spellEnd"/>
            <w:r w:rsidRPr="00922823">
              <w:rPr>
                <w:lang w:val="en-US"/>
              </w:rPr>
              <w:t xml:space="preserve"> </w:t>
            </w:r>
            <w:proofErr w:type="spellStart"/>
            <w:r w:rsidRPr="00922823">
              <w:rPr>
                <w:lang w:val="en-US"/>
              </w:rPr>
              <w:t>zijn</w:t>
            </w:r>
            <w:proofErr w:type="spellEnd"/>
            <w:r w:rsidRPr="00922823">
              <w:rPr>
                <w:lang w:val="en-US"/>
              </w:rPr>
              <w:t xml:space="preserve"> </w:t>
            </w:r>
            <w:proofErr w:type="spellStart"/>
            <w:r w:rsidRPr="00922823">
              <w:rPr>
                <w:lang w:val="en-US"/>
              </w:rPr>
              <w:t>probleem</w:t>
            </w:r>
            <w:proofErr w:type="spellEnd"/>
            <w:r w:rsidRPr="00922823">
              <w:rPr>
                <w:lang w:val="en-US"/>
              </w:rPr>
              <w:t xml:space="preserve"> is.</w:t>
            </w:r>
          </w:p>
        </w:tc>
      </w:tr>
      <w:tr w:rsidR="00B51757" w:rsidRPr="00922823" w14:paraId="5FAFE1C9" w14:textId="77777777" w:rsidTr="00B51757">
        <w:tc>
          <w:tcPr>
            <w:tcW w:w="9062" w:type="dxa"/>
          </w:tcPr>
          <w:p w14:paraId="66D8757B" w14:textId="77777777" w:rsidR="00B51757" w:rsidRPr="00922823" w:rsidRDefault="00B51757" w:rsidP="008E5A6F">
            <w:pPr>
              <w:pStyle w:val="Kop3"/>
              <w:outlineLvl w:val="2"/>
              <w:rPr>
                <w:lang w:val="en-US"/>
              </w:rPr>
            </w:pPr>
            <w:r w:rsidRPr="00922823">
              <w:rPr>
                <w:lang w:val="en-US"/>
              </w:rPr>
              <w:t>Characters:</w:t>
            </w:r>
          </w:p>
          <w:p w14:paraId="6969FC9F" w14:textId="77777777" w:rsidR="00FB0F27" w:rsidRPr="00922823" w:rsidRDefault="00FB0F27" w:rsidP="00FB0F27">
            <w:pPr>
              <w:rPr>
                <w:lang w:val="en-US"/>
              </w:rPr>
            </w:pPr>
            <w:r w:rsidRPr="00922823">
              <w:rPr>
                <w:lang w:val="en-US"/>
              </w:rPr>
              <w:t xml:space="preserve">Dr. </w:t>
            </w:r>
            <w:proofErr w:type="spellStart"/>
            <w:r w:rsidRPr="00922823">
              <w:rPr>
                <w:lang w:val="en-US"/>
              </w:rPr>
              <w:t>Leskinen</w:t>
            </w:r>
            <w:proofErr w:type="spellEnd"/>
          </w:p>
          <w:p w14:paraId="77144534" w14:textId="15C8A890" w:rsidR="00FB0F27" w:rsidRPr="00922823" w:rsidRDefault="00FB0F27" w:rsidP="00FB0F27">
            <w:pPr>
              <w:rPr>
                <w:lang w:val="en-US"/>
              </w:rPr>
            </w:pPr>
            <w:r w:rsidRPr="00922823">
              <w:rPr>
                <w:lang w:val="en-US"/>
              </w:rPr>
              <w:t>Patient Alexis</w:t>
            </w:r>
          </w:p>
        </w:tc>
      </w:tr>
      <w:tr w:rsidR="00B51757" w:rsidRPr="00922823" w14:paraId="37386348" w14:textId="77777777" w:rsidTr="00B51757">
        <w:tc>
          <w:tcPr>
            <w:tcW w:w="9062" w:type="dxa"/>
          </w:tcPr>
          <w:p w14:paraId="751D1F49" w14:textId="77777777" w:rsidR="00B51757" w:rsidRPr="00922823" w:rsidRDefault="00B51757" w:rsidP="008E5A6F">
            <w:pPr>
              <w:pStyle w:val="Kop3"/>
              <w:outlineLvl w:val="2"/>
              <w:rPr>
                <w:lang w:val="en-US"/>
              </w:rPr>
            </w:pPr>
            <w:r w:rsidRPr="00922823">
              <w:rPr>
                <w:lang w:val="en-US"/>
              </w:rPr>
              <w:lastRenderedPageBreak/>
              <w:t xml:space="preserve">Story: </w:t>
            </w:r>
          </w:p>
          <w:p w14:paraId="57D1C52F" w14:textId="77777777" w:rsidR="00671A35" w:rsidRPr="00922823" w:rsidRDefault="00671A35" w:rsidP="00671A35">
            <w:pPr>
              <w:rPr>
                <w:lang w:val="en-US"/>
              </w:rPr>
            </w:pPr>
            <w:r w:rsidRPr="00922823">
              <w:rPr>
                <w:lang w:val="en-US"/>
              </w:rPr>
              <w:t>I walk through the hallways and quickly arrive at room FG-8</w:t>
            </w:r>
          </w:p>
          <w:p w14:paraId="59BE9B82" w14:textId="6D4A11C4" w:rsidR="00671A35" w:rsidRPr="00922823" w:rsidRDefault="006D0AC2" w:rsidP="00671A35">
            <w:pPr>
              <w:rPr>
                <w:lang w:val="en-US"/>
              </w:rPr>
            </w:pPr>
            <w:r w:rsidRPr="00922823">
              <w:rPr>
                <w:lang w:val="en-US"/>
              </w:rPr>
              <w:t xml:space="preserve">I see a patient that looks like the picture that was on the frontpage of the report. </w:t>
            </w:r>
          </w:p>
          <w:p w14:paraId="4D98903A" w14:textId="77777777" w:rsidR="00415A42" w:rsidRPr="00922823" w:rsidRDefault="00415A42" w:rsidP="00671A35">
            <w:pPr>
              <w:rPr>
                <w:lang w:val="en-US"/>
              </w:rPr>
            </w:pPr>
          </w:p>
          <w:p w14:paraId="3A365587" w14:textId="08F435B5" w:rsidR="00212A02" w:rsidRPr="00922823" w:rsidRDefault="00415A42" w:rsidP="00671A35">
            <w:pPr>
              <w:rPr>
                <w:lang w:val="en-US"/>
              </w:rPr>
            </w:pPr>
            <w:r w:rsidRPr="00922823">
              <w:rPr>
                <w:lang w:val="en-US"/>
              </w:rPr>
              <w:t>Patient Alexis</w:t>
            </w:r>
            <w:r w:rsidR="00212A02" w:rsidRPr="00922823">
              <w:rPr>
                <w:lang w:val="en-US"/>
              </w:rPr>
              <w:t xml:space="preserve">: </w:t>
            </w:r>
          </w:p>
          <w:p w14:paraId="54CDA814" w14:textId="77777777" w:rsidR="00415A42" w:rsidRPr="00922823" w:rsidRDefault="00212A02" w:rsidP="00671A35">
            <w:pPr>
              <w:rPr>
                <w:lang w:val="en-US"/>
              </w:rPr>
            </w:pPr>
            <w:r w:rsidRPr="00922823">
              <w:rPr>
                <w:lang w:val="en-US"/>
              </w:rPr>
              <w:t>“Good afternoon,</w:t>
            </w:r>
            <w:r w:rsidR="00415A42" w:rsidRPr="00922823">
              <w:rPr>
                <w:lang w:val="en-US"/>
              </w:rPr>
              <w:t xml:space="preserve"> doctor”</w:t>
            </w:r>
          </w:p>
          <w:p w14:paraId="0E330758" w14:textId="77777777" w:rsidR="00415A42" w:rsidRPr="00922823" w:rsidRDefault="00415A42" w:rsidP="00671A35">
            <w:pPr>
              <w:rPr>
                <w:lang w:val="en-US"/>
              </w:rPr>
            </w:pPr>
          </w:p>
          <w:p w14:paraId="003BB4E5" w14:textId="77777777" w:rsidR="003729FD" w:rsidRPr="00922823" w:rsidRDefault="003729FD" w:rsidP="00671A35">
            <w:pPr>
              <w:rPr>
                <w:lang w:val="en-US"/>
              </w:rPr>
            </w:pPr>
            <w:r w:rsidRPr="00922823">
              <w:rPr>
                <w:lang w:val="en-US"/>
              </w:rPr>
              <w:t xml:space="preserve">Dr. </w:t>
            </w:r>
            <w:proofErr w:type="spellStart"/>
            <w:r w:rsidRPr="00922823">
              <w:rPr>
                <w:lang w:val="en-US"/>
              </w:rPr>
              <w:t>Leskinen</w:t>
            </w:r>
            <w:proofErr w:type="spellEnd"/>
            <w:r w:rsidRPr="00922823">
              <w:rPr>
                <w:lang w:val="en-US"/>
              </w:rPr>
              <w:t xml:space="preserve">: </w:t>
            </w:r>
          </w:p>
          <w:p w14:paraId="04892211" w14:textId="77777777" w:rsidR="003729FD" w:rsidRPr="00922823" w:rsidRDefault="003729FD" w:rsidP="00671A35">
            <w:pPr>
              <w:rPr>
                <w:lang w:val="en-US"/>
              </w:rPr>
            </w:pPr>
            <w:r w:rsidRPr="00922823">
              <w:rPr>
                <w:lang w:val="en-US"/>
              </w:rPr>
              <w:t xml:space="preserve">“Good afternoon, Alexis. I’m doctor </w:t>
            </w:r>
            <w:proofErr w:type="spellStart"/>
            <w:r w:rsidRPr="00922823">
              <w:rPr>
                <w:lang w:val="en-US"/>
              </w:rPr>
              <w:t>Leskinen</w:t>
            </w:r>
            <w:proofErr w:type="spellEnd"/>
            <w:r w:rsidRPr="00922823">
              <w:rPr>
                <w:lang w:val="en-US"/>
              </w:rPr>
              <w:t xml:space="preserve"> and I stand in for doctor Judy.”</w:t>
            </w:r>
          </w:p>
          <w:p w14:paraId="00F418BA" w14:textId="77777777" w:rsidR="003729FD" w:rsidRPr="00922823" w:rsidRDefault="003729FD" w:rsidP="00671A35">
            <w:pPr>
              <w:rPr>
                <w:lang w:val="en-US"/>
              </w:rPr>
            </w:pPr>
          </w:p>
          <w:p w14:paraId="77ECC33A" w14:textId="77777777" w:rsidR="00212A02" w:rsidRPr="00922823" w:rsidRDefault="003729FD" w:rsidP="00671A35">
            <w:pPr>
              <w:rPr>
                <w:lang w:val="en-US"/>
              </w:rPr>
            </w:pPr>
            <w:r w:rsidRPr="00922823">
              <w:rPr>
                <w:lang w:val="en-US"/>
              </w:rPr>
              <w:t xml:space="preserve">--------------------------------if Dr </w:t>
            </w:r>
            <w:proofErr w:type="spellStart"/>
            <w:r w:rsidRPr="00922823">
              <w:rPr>
                <w:lang w:val="en-US"/>
              </w:rPr>
              <w:t>Leskinen</w:t>
            </w:r>
            <w:proofErr w:type="spellEnd"/>
            <w:r w:rsidRPr="00922823">
              <w:rPr>
                <w:lang w:val="en-US"/>
              </w:rPr>
              <w:t xml:space="preserve"> has looked at the rapportage--------------------------------</w:t>
            </w:r>
          </w:p>
          <w:p w14:paraId="31E8DC1C" w14:textId="77777777" w:rsidR="004F2715" w:rsidRPr="00922823" w:rsidRDefault="004F2715" w:rsidP="00671A35">
            <w:pPr>
              <w:rPr>
                <w:lang w:val="en-US"/>
              </w:rPr>
            </w:pPr>
          </w:p>
          <w:p w14:paraId="3A667887" w14:textId="30AE831E" w:rsidR="003729FD" w:rsidRPr="00922823" w:rsidRDefault="003729FD" w:rsidP="00671A35">
            <w:pPr>
              <w:rPr>
                <w:lang w:val="en-US"/>
              </w:rPr>
            </w:pPr>
            <w:r w:rsidRPr="00922823">
              <w:rPr>
                <w:lang w:val="en-US"/>
              </w:rPr>
              <w:t>“I have seen in your report that you seem to b</w:t>
            </w:r>
            <w:r w:rsidR="008C4626" w:rsidRPr="00922823">
              <w:rPr>
                <w:lang w:val="en-US"/>
              </w:rPr>
              <w:t>e having something you call ‘long dreams’, could you explain to me what a ‘long dream</w:t>
            </w:r>
            <w:r w:rsidR="006E7EE8" w:rsidRPr="00922823">
              <w:rPr>
                <w:lang w:val="en-US"/>
              </w:rPr>
              <w:t>’</w:t>
            </w:r>
            <w:r w:rsidR="008C4626" w:rsidRPr="00922823">
              <w:rPr>
                <w:lang w:val="en-US"/>
              </w:rPr>
              <w:t xml:space="preserve"> is?</w:t>
            </w:r>
          </w:p>
          <w:p w14:paraId="660C64BB" w14:textId="77777777" w:rsidR="006E7EE8" w:rsidRPr="00922823" w:rsidRDefault="006E7EE8" w:rsidP="00671A35">
            <w:pPr>
              <w:rPr>
                <w:lang w:val="en-US"/>
              </w:rPr>
            </w:pPr>
          </w:p>
          <w:p w14:paraId="5FA7FB60" w14:textId="77777777" w:rsidR="006E7EE8" w:rsidRPr="00922823" w:rsidRDefault="006E7EE8" w:rsidP="00671A35">
            <w:pPr>
              <w:rPr>
                <w:lang w:val="en-US"/>
              </w:rPr>
            </w:pPr>
            <w:r w:rsidRPr="00922823">
              <w:rPr>
                <w:lang w:val="en-US"/>
              </w:rPr>
              <w:t xml:space="preserve">--------------------------------if Dr </w:t>
            </w:r>
            <w:proofErr w:type="spellStart"/>
            <w:r w:rsidRPr="00922823">
              <w:rPr>
                <w:lang w:val="en-US"/>
              </w:rPr>
              <w:t>Leskinen</w:t>
            </w:r>
            <w:proofErr w:type="spellEnd"/>
            <w:r w:rsidRPr="00922823">
              <w:rPr>
                <w:lang w:val="en-US"/>
              </w:rPr>
              <w:t xml:space="preserve"> microwaved a banana--------------------------------</w:t>
            </w:r>
          </w:p>
          <w:p w14:paraId="25F5D343" w14:textId="77777777" w:rsidR="004F2715" w:rsidRPr="00922823" w:rsidRDefault="004F2715" w:rsidP="00671A35">
            <w:pPr>
              <w:rPr>
                <w:lang w:val="en-US"/>
              </w:rPr>
            </w:pPr>
          </w:p>
          <w:p w14:paraId="359CAA17" w14:textId="1173E3C6" w:rsidR="004C1576" w:rsidRPr="00922823" w:rsidRDefault="004C1576" w:rsidP="00671A35">
            <w:pPr>
              <w:rPr>
                <w:lang w:val="en-US"/>
              </w:rPr>
            </w:pPr>
            <w:r w:rsidRPr="00922823">
              <w:rPr>
                <w:lang w:val="en-US"/>
              </w:rPr>
              <w:t>“Could you explain to me what your problem is?”</w:t>
            </w:r>
          </w:p>
          <w:p w14:paraId="0B2F4D20" w14:textId="77777777" w:rsidR="004F2715" w:rsidRPr="00922823" w:rsidRDefault="004F2715" w:rsidP="00671A35">
            <w:pPr>
              <w:rPr>
                <w:lang w:val="en-US"/>
              </w:rPr>
            </w:pPr>
          </w:p>
          <w:p w14:paraId="35E71CD1" w14:textId="62B66AE2" w:rsidR="00DB2B0B" w:rsidRPr="00922823" w:rsidRDefault="00DB2B0B" w:rsidP="00671A35">
            <w:pPr>
              <w:rPr>
                <w:lang w:val="en-US"/>
              </w:rPr>
            </w:pPr>
            <w:r w:rsidRPr="00922823">
              <w:rPr>
                <w:lang w:val="en-US"/>
              </w:rPr>
              <w:t xml:space="preserve"> ------------------------------------</w:t>
            </w:r>
            <w:r w:rsidR="00F9631E" w:rsidRPr="00922823">
              <w:rPr>
                <w:lang w:val="en-US"/>
              </w:rPr>
              <w:t>end of if statement</w:t>
            </w:r>
            <w:r w:rsidRPr="00922823">
              <w:rPr>
                <w:lang w:val="en-US"/>
              </w:rPr>
              <w:t>-----------------------------------------</w:t>
            </w:r>
          </w:p>
          <w:p w14:paraId="23934D9A" w14:textId="6514D267" w:rsidR="00601C38" w:rsidRPr="00922823" w:rsidRDefault="00601C38" w:rsidP="00671A35">
            <w:pPr>
              <w:rPr>
                <w:lang w:val="en-US"/>
              </w:rPr>
            </w:pPr>
          </w:p>
          <w:p w14:paraId="6AD8A1DE" w14:textId="3A9B1F96" w:rsidR="00601C38" w:rsidRPr="00922823" w:rsidRDefault="00601C38" w:rsidP="00671A35">
            <w:pPr>
              <w:rPr>
                <w:lang w:val="en-US"/>
              </w:rPr>
            </w:pPr>
            <w:r w:rsidRPr="00922823">
              <w:rPr>
                <w:lang w:val="en-US"/>
              </w:rPr>
              <w:t xml:space="preserve">Patient Alexis: </w:t>
            </w:r>
          </w:p>
          <w:p w14:paraId="6C1783B3" w14:textId="728E37E3" w:rsidR="00601C38" w:rsidRPr="00922823" w:rsidRDefault="00601C38" w:rsidP="00671A35">
            <w:pPr>
              <w:rPr>
                <w:lang w:val="en-US"/>
              </w:rPr>
            </w:pPr>
            <w:r w:rsidRPr="00922823">
              <w:rPr>
                <w:lang w:val="en-US"/>
              </w:rPr>
              <w:t>“</w:t>
            </w:r>
            <w:r w:rsidR="00825B99" w:rsidRPr="00922823">
              <w:rPr>
                <w:lang w:val="en-US"/>
              </w:rPr>
              <w:t xml:space="preserve">It all started a </w:t>
            </w:r>
            <w:r w:rsidR="00E37327" w:rsidRPr="00922823">
              <w:rPr>
                <w:lang w:val="en-US"/>
              </w:rPr>
              <w:t xml:space="preserve">month </w:t>
            </w:r>
            <w:r w:rsidR="00825B99" w:rsidRPr="00922823">
              <w:rPr>
                <w:lang w:val="en-US"/>
              </w:rPr>
              <w:t>ago</w:t>
            </w:r>
            <w:r w:rsidRPr="00922823">
              <w:rPr>
                <w:lang w:val="en-US"/>
              </w:rPr>
              <w:t>, I had a dream that felt like it lasted half a</w:t>
            </w:r>
            <w:r w:rsidR="00E37327" w:rsidRPr="00922823">
              <w:rPr>
                <w:lang w:val="en-US"/>
              </w:rPr>
              <w:t xml:space="preserve"> day</w:t>
            </w:r>
            <w:r w:rsidRPr="00922823">
              <w:rPr>
                <w:lang w:val="en-US"/>
              </w:rPr>
              <w:t xml:space="preserve">. I thought nothing of it when I woke up, but my dream was longer the next night. Instead of a dream that </w:t>
            </w:r>
            <w:r w:rsidR="00340A18" w:rsidRPr="00922823">
              <w:rPr>
                <w:lang w:val="en-US"/>
              </w:rPr>
              <w:t xml:space="preserve">felt like it </w:t>
            </w:r>
            <w:r w:rsidRPr="00922823">
              <w:rPr>
                <w:lang w:val="en-US"/>
              </w:rPr>
              <w:t xml:space="preserve">lasted half </w:t>
            </w:r>
            <w:r w:rsidR="00340A18" w:rsidRPr="00922823">
              <w:rPr>
                <w:lang w:val="en-US"/>
              </w:rPr>
              <w:t>a</w:t>
            </w:r>
            <w:r w:rsidR="00E37327" w:rsidRPr="00922823">
              <w:rPr>
                <w:lang w:val="en-US"/>
              </w:rPr>
              <w:t xml:space="preserve"> day</w:t>
            </w:r>
            <w:r w:rsidR="00340A18" w:rsidRPr="00922823">
              <w:rPr>
                <w:lang w:val="en-US"/>
              </w:rPr>
              <w:t xml:space="preserve">, it felt like it lasted </w:t>
            </w:r>
            <w:r w:rsidR="00E37327" w:rsidRPr="00922823">
              <w:rPr>
                <w:lang w:val="en-US"/>
              </w:rPr>
              <w:t>15 hours</w:t>
            </w:r>
            <w:r w:rsidR="00340A18" w:rsidRPr="00922823">
              <w:rPr>
                <w:lang w:val="en-US"/>
              </w:rPr>
              <w:t>. After that, my dreams seemed to get longer every night.”</w:t>
            </w:r>
          </w:p>
          <w:p w14:paraId="4AE65FF2" w14:textId="02FBA747" w:rsidR="00340A18" w:rsidRPr="00922823" w:rsidRDefault="00340A18" w:rsidP="00671A35">
            <w:pPr>
              <w:rPr>
                <w:lang w:val="en-US"/>
              </w:rPr>
            </w:pPr>
          </w:p>
          <w:p w14:paraId="0B4CF28A" w14:textId="678C3E4C" w:rsidR="00340A18" w:rsidRPr="00922823" w:rsidRDefault="00340A18" w:rsidP="00671A35">
            <w:pPr>
              <w:rPr>
                <w:lang w:val="en-US"/>
              </w:rPr>
            </w:pPr>
            <w:r w:rsidRPr="00922823">
              <w:rPr>
                <w:lang w:val="en-US"/>
              </w:rPr>
              <w:t xml:space="preserve">Dr. </w:t>
            </w:r>
            <w:proofErr w:type="spellStart"/>
            <w:r w:rsidRPr="00922823">
              <w:rPr>
                <w:lang w:val="en-US"/>
              </w:rPr>
              <w:t>Leskinen</w:t>
            </w:r>
            <w:proofErr w:type="spellEnd"/>
            <w:r w:rsidRPr="00922823">
              <w:rPr>
                <w:lang w:val="en-US"/>
              </w:rPr>
              <w:t>:</w:t>
            </w:r>
          </w:p>
          <w:p w14:paraId="0A3ED50F" w14:textId="178719B9" w:rsidR="00340A18" w:rsidRPr="00922823" w:rsidRDefault="000A663D" w:rsidP="00671A35">
            <w:pPr>
              <w:rPr>
                <w:lang w:val="en-US"/>
              </w:rPr>
            </w:pPr>
            <w:r w:rsidRPr="00922823">
              <w:rPr>
                <w:lang w:val="en-US"/>
              </w:rPr>
              <w:t>“And how long are your dreams now?”</w:t>
            </w:r>
          </w:p>
          <w:p w14:paraId="34F27A57" w14:textId="554C34EB" w:rsidR="000A663D" w:rsidRPr="00922823" w:rsidRDefault="000A663D" w:rsidP="00671A35">
            <w:pPr>
              <w:rPr>
                <w:lang w:val="en-US"/>
              </w:rPr>
            </w:pPr>
          </w:p>
          <w:p w14:paraId="679708FD" w14:textId="179254FD" w:rsidR="000A663D" w:rsidRPr="00922823" w:rsidRDefault="000A663D" w:rsidP="00671A35">
            <w:pPr>
              <w:rPr>
                <w:lang w:val="en-US"/>
              </w:rPr>
            </w:pPr>
            <w:r w:rsidRPr="00922823">
              <w:rPr>
                <w:lang w:val="en-US"/>
              </w:rPr>
              <w:t xml:space="preserve">Patient Alexis: </w:t>
            </w:r>
          </w:p>
          <w:p w14:paraId="63D33D8F" w14:textId="7AA3EA16" w:rsidR="000A663D" w:rsidRPr="00922823" w:rsidRDefault="000A663D" w:rsidP="00671A35">
            <w:pPr>
              <w:rPr>
                <w:lang w:val="en-US"/>
              </w:rPr>
            </w:pPr>
            <w:r w:rsidRPr="00922823">
              <w:rPr>
                <w:lang w:val="en-US"/>
              </w:rPr>
              <w:t xml:space="preserve">“Last night it felt like I got trapped inside my dream for </w:t>
            </w:r>
            <w:r w:rsidR="0074459D" w:rsidRPr="00922823">
              <w:rPr>
                <w:lang w:val="en-US"/>
              </w:rPr>
              <w:t>half a year</w:t>
            </w:r>
            <w:r w:rsidRPr="00922823">
              <w:rPr>
                <w:lang w:val="en-US"/>
              </w:rPr>
              <w:t>.</w:t>
            </w:r>
            <w:r w:rsidR="004F2715" w:rsidRPr="00922823">
              <w:rPr>
                <w:lang w:val="en-US"/>
              </w:rPr>
              <w:t>”</w:t>
            </w:r>
          </w:p>
          <w:p w14:paraId="775FA86F" w14:textId="2BCDB0D2" w:rsidR="000D19B9" w:rsidRPr="00922823" w:rsidRDefault="000D19B9" w:rsidP="00671A35">
            <w:pPr>
              <w:rPr>
                <w:lang w:val="en-US"/>
              </w:rPr>
            </w:pPr>
          </w:p>
          <w:p w14:paraId="052AA27F" w14:textId="408A28E9" w:rsidR="000D19B9" w:rsidRPr="00922823" w:rsidRDefault="000D19B9" w:rsidP="000E1308">
            <w:pPr>
              <w:rPr>
                <w:lang w:val="en-US"/>
              </w:rPr>
            </w:pPr>
            <w:r w:rsidRPr="00922823">
              <w:rPr>
                <w:lang w:val="en-US"/>
              </w:rPr>
              <w:t xml:space="preserve">Dr. </w:t>
            </w:r>
            <w:proofErr w:type="spellStart"/>
            <w:r w:rsidRPr="00922823">
              <w:rPr>
                <w:lang w:val="en-US"/>
              </w:rPr>
              <w:t>Leskinen</w:t>
            </w:r>
            <w:proofErr w:type="spellEnd"/>
            <w:r w:rsidRPr="00922823">
              <w:rPr>
                <w:lang w:val="en-US"/>
              </w:rPr>
              <w:t xml:space="preserve">: </w:t>
            </w:r>
            <w:r w:rsidR="001C4B3D" w:rsidRPr="00922823">
              <w:rPr>
                <w:lang w:val="en-US"/>
              </w:rPr>
              <w:br/>
              <w:t xml:space="preserve">“So </w:t>
            </w:r>
            <w:r w:rsidR="000E1308" w:rsidRPr="00922823">
              <w:rPr>
                <w:lang w:val="en-US"/>
              </w:rPr>
              <w:t>every time</w:t>
            </w:r>
            <w:r w:rsidR="001C4B3D" w:rsidRPr="00922823">
              <w:rPr>
                <w:lang w:val="en-US"/>
              </w:rPr>
              <w:t xml:space="preserve"> you wake up it feels like your dream had lasted a while</w:t>
            </w:r>
            <w:r w:rsidR="000E1308" w:rsidRPr="00922823">
              <w:rPr>
                <w:lang w:val="en-US"/>
              </w:rPr>
              <w:t>?</w:t>
            </w:r>
            <w:r w:rsidR="001C4B3D" w:rsidRPr="00922823">
              <w:rPr>
                <w:lang w:val="en-US"/>
              </w:rPr>
              <w:t>”</w:t>
            </w:r>
          </w:p>
          <w:p w14:paraId="2816D69B" w14:textId="71E31595" w:rsidR="000D19B9" w:rsidRPr="00922823" w:rsidRDefault="00757676" w:rsidP="00671A35">
            <w:pPr>
              <w:rPr>
                <w:lang w:val="en-US"/>
              </w:rPr>
            </w:pPr>
            <w:r w:rsidRPr="00922823">
              <w:rPr>
                <w:lang w:val="en-US"/>
              </w:rPr>
              <w:br/>
              <w:t>Patient Alexis:</w:t>
            </w:r>
          </w:p>
          <w:p w14:paraId="52178D38" w14:textId="6355D55D" w:rsidR="000D19B9" w:rsidRPr="00922823" w:rsidRDefault="00757676" w:rsidP="00671A35">
            <w:pPr>
              <w:rPr>
                <w:lang w:val="en-US"/>
              </w:rPr>
            </w:pPr>
            <w:r w:rsidRPr="00922823">
              <w:rPr>
                <w:lang w:val="en-US"/>
              </w:rPr>
              <w:t xml:space="preserve">“No doctor, </w:t>
            </w:r>
            <w:r w:rsidR="00A55FF1" w:rsidRPr="00922823">
              <w:rPr>
                <w:lang w:val="en-US"/>
              </w:rPr>
              <w:t>I</w:t>
            </w:r>
            <w:r w:rsidR="001C4B3D" w:rsidRPr="00922823">
              <w:rPr>
                <w:lang w:val="en-US"/>
              </w:rPr>
              <w:t xml:space="preserve">t </w:t>
            </w:r>
            <w:r w:rsidR="000E1308" w:rsidRPr="00922823">
              <w:rPr>
                <w:lang w:val="en-US"/>
              </w:rPr>
              <w:t>is</w:t>
            </w:r>
            <w:r w:rsidR="001C4B3D" w:rsidRPr="00922823">
              <w:rPr>
                <w:lang w:val="en-US"/>
              </w:rPr>
              <w:t xml:space="preserve"> inside the dream</w:t>
            </w:r>
            <w:r w:rsidR="000E1308" w:rsidRPr="00922823">
              <w:rPr>
                <w:lang w:val="en-US"/>
              </w:rPr>
              <w:t xml:space="preserve"> that I feel time drag on. In the beginning I wasn’t sure, but with every passing day, the dreams grew longer</w:t>
            </w:r>
            <w:r w:rsidR="009A2648" w:rsidRPr="00922823">
              <w:rPr>
                <w:lang w:val="en-US"/>
              </w:rPr>
              <w:t>”</w:t>
            </w:r>
          </w:p>
          <w:p w14:paraId="4161403A" w14:textId="277D79A8" w:rsidR="009A2648" w:rsidRPr="00922823" w:rsidRDefault="000C5DD3" w:rsidP="00671A35">
            <w:pPr>
              <w:rPr>
                <w:lang w:val="en-US"/>
              </w:rPr>
            </w:pPr>
            <w:r w:rsidRPr="00922823">
              <w:rPr>
                <w:lang w:val="en-US"/>
              </w:rPr>
              <w:t>“It wouldn’t even be halve so bad if it isn’t a nightmare I am trapped inside of.”</w:t>
            </w:r>
          </w:p>
          <w:p w14:paraId="13B0E0C0" w14:textId="21761E4F" w:rsidR="008D77D3" w:rsidRPr="00922823" w:rsidRDefault="008D77D3" w:rsidP="00671A35">
            <w:pPr>
              <w:rPr>
                <w:lang w:val="en-US"/>
              </w:rPr>
            </w:pPr>
            <w:r w:rsidRPr="00922823">
              <w:rPr>
                <w:lang w:val="en-US"/>
              </w:rPr>
              <w:t xml:space="preserve">“Last night I was trapped in a never ending maze for a day. The day before that I was trapped inside a dream where I </w:t>
            </w:r>
            <w:r w:rsidR="004E2277" w:rsidRPr="00922823">
              <w:rPr>
                <w:lang w:val="en-US"/>
              </w:rPr>
              <w:t>was swimming in the middle of the ocean for a long time.</w:t>
            </w:r>
            <w:r w:rsidRPr="00922823">
              <w:rPr>
                <w:lang w:val="en-US"/>
              </w:rPr>
              <w:t>”</w:t>
            </w:r>
          </w:p>
          <w:p w14:paraId="787EFBEB" w14:textId="5B77D347" w:rsidR="00DB2B0B" w:rsidRPr="00922823" w:rsidRDefault="00DB2B0B" w:rsidP="00671A35">
            <w:pPr>
              <w:rPr>
                <w:lang w:val="en-US"/>
              </w:rPr>
            </w:pPr>
          </w:p>
          <w:p w14:paraId="513571D1" w14:textId="5AB1EAD0" w:rsidR="0098032A" w:rsidRPr="00922823" w:rsidRDefault="0098032A" w:rsidP="00671A35">
            <w:pPr>
              <w:rPr>
                <w:lang w:val="en-US"/>
              </w:rPr>
            </w:pPr>
            <w:r w:rsidRPr="00922823">
              <w:rPr>
                <w:lang w:val="en-US"/>
              </w:rPr>
              <w:t>‘I could barely keep myself under control. It took a lot of restraint to not grin at this absurd statement.’</w:t>
            </w:r>
          </w:p>
          <w:p w14:paraId="768A26F1" w14:textId="694C4B96" w:rsidR="0098032A" w:rsidRPr="00922823" w:rsidRDefault="008257E8" w:rsidP="00671A35">
            <w:pPr>
              <w:rPr>
                <w:lang w:val="en-US"/>
              </w:rPr>
            </w:pPr>
            <w:r w:rsidRPr="00922823">
              <w:rPr>
                <w:lang w:val="en-US"/>
              </w:rPr>
              <w:br/>
              <w:t xml:space="preserve">Patient Alexis: </w:t>
            </w:r>
          </w:p>
          <w:p w14:paraId="0D276307" w14:textId="59338BAC" w:rsidR="0098032A" w:rsidRPr="00922823" w:rsidRDefault="008257E8" w:rsidP="00671A35">
            <w:pPr>
              <w:rPr>
                <w:lang w:val="en-US"/>
              </w:rPr>
            </w:pPr>
            <w:r w:rsidRPr="00922823">
              <w:rPr>
                <w:lang w:val="en-US"/>
              </w:rPr>
              <w:t>“I can barely remember the day before, when I wake up. This has become a problem that impairs my daily life.</w:t>
            </w:r>
            <w:r w:rsidR="0092062A" w:rsidRPr="00922823">
              <w:rPr>
                <w:lang w:val="en-US"/>
              </w:rPr>
              <w:t>”</w:t>
            </w:r>
          </w:p>
          <w:p w14:paraId="32508BCA" w14:textId="77777777" w:rsidR="0098032A" w:rsidRPr="00922823" w:rsidRDefault="0098032A" w:rsidP="00671A35">
            <w:pPr>
              <w:rPr>
                <w:lang w:val="en-US"/>
              </w:rPr>
            </w:pPr>
          </w:p>
          <w:p w14:paraId="22CA9DA1" w14:textId="525BF7FF" w:rsidR="00114BEE" w:rsidRPr="00922823" w:rsidRDefault="000244EB" w:rsidP="00671A35">
            <w:pPr>
              <w:rPr>
                <w:lang w:val="en-US"/>
              </w:rPr>
            </w:pPr>
            <w:r w:rsidRPr="00922823">
              <w:rPr>
                <w:lang w:val="en-US"/>
              </w:rPr>
              <w:t>I couldn’t believe him, I thought he was making fun of me. Or in the worst case scenario: has an underlying mental problem.</w:t>
            </w:r>
          </w:p>
          <w:p w14:paraId="5DA0F335" w14:textId="2A394E0F" w:rsidR="0098032A" w:rsidRPr="00922823" w:rsidRDefault="000244EB" w:rsidP="00671A35">
            <w:pPr>
              <w:rPr>
                <w:lang w:val="en-US"/>
              </w:rPr>
            </w:pPr>
            <w:r w:rsidRPr="00922823">
              <w:rPr>
                <w:lang w:val="en-US"/>
              </w:rPr>
              <w:lastRenderedPageBreak/>
              <w:t>I</w:t>
            </w:r>
            <w:r w:rsidR="0098032A" w:rsidRPr="00922823">
              <w:rPr>
                <w:lang w:val="en-US"/>
              </w:rPr>
              <w:t xml:space="preserve"> </w:t>
            </w:r>
            <w:r w:rsidR="00114BEE" w:rsidRPr="00922823">
              <w:rPr>
                <w:lang w:val="en-US"/>
              </w:rPr>
              <w:t xml:space="preserve">have </w:t>
            </w:r>
            <w:r w:rsidR="0098032A" w:rsidRPr="00922823">
              <w:rPr>
                <w:lang w:val="en-US"/>
              </w:rPr>
              <w:t xml:space="preserve">decided to hook him up to a </w:t>
            </w:r>
            <w:r w:rsidR="00114BEE" w:rsidRPr="00922823">
              <w:rPr>
                <w:lang w:val="en-US"/>
              </w:rPr>
              <w:t>machine that graphs your brain activity when you sleep.’</w:t>
            </w:r>
          </w:p>
          <w:p w14:paraId="733EB44D" w14:textId="7F1F6153" w:rsidR="0061295D" w:rsidRPr="00922823" w:rsidRDefault="00114BEE" w:rsidP="00671A35">
            <w:pPr>
              <w:rPr>
                <w:lang w:val="en-US"/>
              </w:rPr>
            </w:pPr>
            <w:r w:rsidRPr="00922823">
              <w:rPr>
                <w:lang w:val="en-US"/>
              </w:rPr>
              <w:t xml:space="preserve">‘Around 40 minutes after he fell asleep, </w:t>
            </w:r>
            <w:r w:rsidR="00104BF5" w:rsidRPr="00922823">
              <w:rPr>
                <w:lang w:val="en-US"/>
              </w:rPr>
              <w:t xml:space="preserve">he began shaking and </w:t>
            </w:r>
            <w:r w:rsidRPr="00922823">
              <w:rPr>
                <w:lang w:val="en-US"/>
              </w:rPr>
              <w:t>his graph began creating extraordinary high lines.</w:t>
            </w:r>
            <w:r w:rsidR="00104BF5" w:rsidRPr="00922823">
              <w:rPr>
                <w:lang w:val="en-US"/>
              </w:rPr>
              <w:br/>
            </w:r>
            <w:r w:rsidR="00C05DAB" w:rsidRPr="00922823">
              <w:rPr>
                <w:lang w:val="en-US"/>
              </w:rPr>
              <w:t xml:space="preserve">I decided </w:t>
            </w:r>
            <w:r w:rsidR="0061295D" w:rsidRPr="00922823">
              <w:rPr>
                <w:lang w:val="en-US"/>
              </w:rPr>
              <w:t>to wake him up. I grabbed his shoulders and started shaking them.</w:t>
            </w:r>
          </w:p>
          <w:p w14:paraId="5888CBA8" w14:textId="77777777" w:rsidR="0061295D" w:rsidRPr="00922823" w:rsidRDefault="0061295D" w:rsidP="00671A35">
            <w:pPr>
              <w:rPr>
                <w:lang w:val="en-US"/>
              </w:rPr>
            </w:pPr>
          </w:p>
          <w:p w14:paraId="2ED20E85" w14:textId="628D9CB7" w:rsidR="0061295D" w:rsidRPr="00922823" w:rsidRDefault="0061295D" w:rsidP="00671A35">
            <w:pPr>
              <w:rPr>
                <w:lang w:val="en-US"/>
              </w:rPr>
            </w:pPr>
            <w:r w:rsidRPr="00922823">
              <w:rPr>
                <w:lang w:val="en-US"/>
              </w:rPr>
              <w:t xml:space="preserve">Dr. </w:t>
            </w:r>
            <w:proofErr w:type="spellStart"/>
            <w:r w:rsidRPr="00922823">
              <w:rPr>
                <w:lang w:val="en-US"/>
              </w:rPr>
              <w:t>Leskinen</w:t>
            </w:r>
            <w:proofErr w:type="spellEnd"/>
            <w:r w:rsidRPr="00922823">
              <w:rPr>
                <w:lang w:val="en-US"/>
              </w:rPr>
              <w:t>:</w:t>
            </w:r>
          </w:p>
          <w:p w14:paraId="2AE6A2AE" w14:textId="63362902" w:rsidR="0061295D" w:rsidRPr="00922823" w:rsidRDefault="0061295D" w:rsidP="00671A35">
            <w:pPr>
              <w:rPr>
                <w:lang w:val="en-US"/>
              </w:rPr>
            </w:pPr>
            <w:r w:rsidRPr="00922823">
              <w:rPr>
                <w:lang w:val="en-US"/>
              </w:rPr>
              <w:t>“Hey, Alexis, wake up!”</w:t>
            </w:r>
          </w:p>
          <w:p w14:paraId="2FD02904" w14:textId="5FC23885" w:rsidR="00A032E9" w:rsidRPr="00922823" w:rsidRDefault="00A032E9" w:rsidP="00671A35">
            <w:pPr>
              <w:rPr>
                <w:lang w:val="en-US"/>
              </w:rPr>
            </w:pPr>
          </w:p>
          <w:p w14:paraId="38FF3DC1" w14:textId="2E402413" w:rsidR="00A032E9" w:rsidRPr="00922823" w:rsidRDefault="00A032E9" w:rsidP="00671A35">
            <w:pPr>
              <w:rPr>
                <w:lang w:val="en-US"/>
              </w:rPr>
            </w:pPr>
            <w:r w:rsidRPr="00922823">
              <w:rPr>
                <w:lang w:val="en-US"/>
              </w:rPr>
              <w:t xml:space="preserve">Alexis opened his eyes. </w:t>
            </w:r>
          </w:p>
          <w:p w14:paraId="6DB4AD1D" w14:textId="476224ED" w:rsidR="00B258BA" w:rsidRPr="00922823" w:rsidRDefault="00B258BA" w:rsidP="00671A35">
            <w:pPr>
              <w:rPr>
                <w:lang w:val="en-US"/>
              </w:rPr>
            </w:pPr>
          </w:p>
          <w:p w14:paraId="1B2F6773" w14:textId="7C84B610" w:rsidR="00B258BA" w:rsidRPr="00922823" w:rsidRDefault="00B258BA" w:rsidP="00671A35">
            <w:pPr>
              <w:rPr>
                <w:lang w:val="en-US"/>
              </w:rPr>
            </w:pPr>
            <w:r w:rsidRPr="00922823">
              <w:rPr>
                <w:lang w:val="en-US"/>
              </w:rPr>
              <w:t>Patient Alexis:</w:t>
            </w:r>
          </w:p>
          <w:p w14:paraId="3E974A6F" w14:textId="77777777" w:rsidR="00B258BA" w:rsidRPr="00922823" w:rsidRDefault="00B258BA" w:rsidP="00671A35">
            <w:pPr>
              <w:rPr>
                <w:lang w:val="en-US"/>
              </w:rPr>
            </w:pPr>
            <w:r w:rsidRPr="00922823">
              <w:rPr>
                <w:lang w:val="en-US"/>
              </w:rPr>
              <w:t>“Where am I?”</w:t>
            </w:r>
          </w:p>
          <w:p w14:paraId="5E8B863C" w14:textId="77777777" w:rsidR="00B258BA" w:rsidRPr="00922823" w:rsidRDefault="00B258BA" w:rsidP="00671A35">
            <w:pPr>
              <w:rPr>
                <w:lang w:val="en-US"/>
              </w:rPr>
            </w:pPr>
          </w:p>
          <w:p w14:paraId="0EA3E647" w14:textId="77777777" w:rsidR="00B258BA" w:rsidRPr="00922823" w:rsidRDefault="00B258BA" w:rsidP="00671A35">
            <w:pPr>
              <w:rPr>
                <w:lang w:val="en-US"/>
              </w:rPr>
            </w:pPr>
            <w:r w:rsidRPr="00922823">
              <w:rPr>
                <w:lang w:val="en-US"/>
              </w:rPr>
              <w:t xml:space="preserve">He looked at me like he was seeing a stranger. </w:t>
            </w:r>
          </w:p>
          <w:p w14:paraId="05D09906" w14:textId="77777777" w:rsidR="00B258BA" w:rsidRPr="00922823" w:rsidRDefault="00B258BA" w:rsidP="00671A35">
            <w:pPr>
              <w:rPr>
                <w:lang w:val="en-US"/>
              </w:rPr>
            </w:pPr>
          </w:p>
          <w:p w14:paraId="18BAB7FF" w14:textId="77777777" w:rsidR="00B258BA" w:rsidRPr="00922823" w:rsidRDefault="00B258BA" w:rsidP="00671A35">
            <w:pPr>
              <w:rPr>
                <w:lang w:val="en-US"/>
              </w:rPr>
            </w:pPr>
            <w:r w:rsidRPr="00922823">
              <w:rPr>
                <w:lang w:val="en-US"/>
              </w:rPr>
              <w:t xml:space="preserve">Dr. </w:t>
            </w:r>
            <w:proofErr w:type="spellStart"/>
            <w:r w:rsidRPr="00922823">
              <w:rPr>
                <w:lang w:val="en-US"/>
              </w:rPr>
              <w:t>Leskinen</w:t>
            </w:r>
            <w:proofErr w:type="spellEnd"/>
            <w:r w:rsidRPr="00922823">
              <w:rPr>
                <w:lang w:val="en-US"/>
              </w:rPr>
              <w:t>:</w:t>
            </w:r>
          </w:p>
          <w:p w14:paraId="3EE47AD8" w14:textId="77777777" w:rsidR="00B258BA" w:rsidRPr="00922823" w:rsidRDefault="00B258BA" w:rsidP="00671A35">
            <w:pPr>
              <w:rPr>
                <w:lang w:val="en-US"/>
              </w:rPr>
            </w:pPr>
            <w:r w:rsidRPr="00922823">
              <w:rPr>
                <w:lang w:val="en-US"/>
              </w:rPr>
              <w:t>“You’ve been admitted to this hospital a few days ago, try to remember.”</w:t>
            </w:r>
          </w:p>
          <w:p w14:paraId="472EE027" w14:textId="77777777" w:rsidR="00B258BA" w:rsidRPr="00922823" w:rsidRDefault="00B258BA" w:rsidP="00671A35">
            <w:pPr>
              <w:rPr>
                <w:lang w:val="en-US"/>
              </w:rPr>
            </w:pPr>
          </w:p>
          <w:p w14:paraId="3E92B963" w14:textId="77777777" w:rsidR="00B258BA" w:rsidRPr="00922823" w:rsidRDefault="00B258BA" w:rsidP="00671A35">
            <w:pPr>
              <w:rPr>
                <w:lang w:val="en-US"/>
              </w:rPr>
            </w:pPr>
            <w:r w:rsidRPr="00922823">
              <w:rPr>
                <w:lang w:val="en-US"/>
              </w:rPr>
              <w:t>Alexis:</w:t>
            </w:r>
          </w:p>
          <w:p w14:paraId="3EFF52B0" w14:textId="77777777" w:rsidR="00B258BA" w:rsidRPr="00922823" w:rsidRDefault="00B258BA" w:rsidP="00671A35">
            <w:pPr>
              <w:rPr>
                <w:lang w:val="en-US"/>
              </w:rPr>
            </w:pPr>
            <w:r w:rsidRPr="00922823">
              <w:rPr>
                <w:lang w:val="en-US"/>
              </w:rPr>
              <w:t>“…”</w:t>
            </w:r>
          </w:p>
          <w:p w14:paraId="0A4982BF" w14:textId="1EB93043" w:rsidR="00B258BA" w:rsidRPr="00922823" w:rsidRDefault="00B258BA" w:rsidP="00671A35">
            <w:pPr>
              <w:rPr>
                <w:lang w:val="en-US"/>
              </w:rPr>
            </w:pPr>
            <w:r w:rsidRPr="00922823">
              <w:rPr>
                <w:lang w:val="en-US"/>
              </w:rPr>
              <w:t xml:space="preserve">“I had a terrifying dream that lasted 200 days.” </w:t>
            </w:r>
          </w:p>
          <w:p w14:paraId="2A03AADD" w14:textId="69BE9F73" w:rsidR="00B258BA" w:rsidRPr="00922823" w:rsidRDefault="00B258BA" w:rsidP="00671A35">
            <w:pPr>
              <w:rPr>
                <w:lang w:val="en-US"/>
              </w:rPr>
            </w:pPr>
          </w:p>
          <w:p w14:paraId="50F7DD56" w14:textId="2E7056CE" w:rsidR="00B258BA" w:rsidRPr="00922823" w:rsidRDefault="00B258BA" w:rsidP="00671A35">
            <w:pPr>
              <w:rPr>
                <w:lang w:val="en-US"/>
              </w:rPr>
            </w:pPr>
            <w:r w:rsidRPr="00922823">
              <w:rPr>
                <w:lang w:val="en-US"/>
              </w:rPr>
              <w:t xml:space="preserve">After this I </w:t>
            </w:r>
            <w:r w:rsidR="00B734F7" w:rsidRPr="00922823">
              <w:rPr>
                <w:lang w:val="en-US"/>
              </w:rPr>
              <w:t>experimented with him a few times more.</w:t>
            </w:r>
          </w:p>
          <w:p w14:paraId="26BEEB83" w14:textId="2ADFF482" w:rsidR="00B734F7" w:rsidRPr="00922823" w:rsidRDefault="00B734F7" w:rsidP="00671A35">
            <w:pPr>
              <w:rPr>
                <w:lang w:val="en-US"/>
              </w:rPr>
            </w:pPr>
            <w:r w:rsidRPr="00922823">
              <w:rPr>
                <w:lang w:val="en-US"/>
              </w:rPr>
              <w:t xml:space="preserve">Every time he entered REM-sleep, he started shaking uncontrollably. </w:t>
            </w:r>
          </w:p>
          <w:p w14:paraId="6CB3E4FB" w14:textId="6146FFBB" w:rsidR="00B734F7" w:rsidRPr="00922823" w:rsidRDefault="00B734F7" w:rsidP="00671A35">
            <w:pPr>
              <w:rPr>
                <w:lang w:val="en-US"/>
              </w:rPr>
            </w:pPr>
            <w:r w:rsidRPr="00922823">
              <w:rPr>
                <w:lang w:val="en-US"/>
              </w:rPr>
              <w:t xml:space="preserve">The dream always happens in that split-second he starts shaking. </w:t>
            </w:r>
          </w:p>
          <w:p w14:paraId="2EC844CB" w14:textId="5403F0D1" w:rsidR="00134179" w:rsidRPr="00922823" w:rsidRDefault="00363517" w:rsidP="00671A35">
            <w:pPr>
              <w:rPr>
                <w:lang w:val="en-US"/>
              </w:rPr>
            </w:pPr>
            <w:r w:rsidRPr="00922823">
              <w:rPr>
                <w:lang w:val="en-US"/>
              </w:rPr>
              <w:t>Puzzled, I went home.</w:t>
            </w:r>
          </w:p>
          <w:p w14:paraId="7975CCA2" w14:textId="70134E9E" w:rsidR="00114BEE" w:rsidRPr="00922823" w:rsidRDefault="00114BEE" w:rsidP="00671A35">
            <w:pPr>
              <w:rPr>
                <w:lang w:val="en-US"/>
              </w:rPr>
            </w:pPr>
          </w:p>
        </w:tc>
      </w:tr>
    </w:tbl>
    <w:p w14:paraId="3C7C19AD" w14:textId="363A704C" w:rsidR="00B51757" w:rsidRPr="00922823" w:rsidRDefault="00B51757" w:rsidP="00EC3446">
      <w:pPr>
        <w:rPr>
          <w:lang w:val="en-US"/>
        </w:rPr>
      </w:pPr>
    </w:p>
    <w:tbl>
      <w:tblPr>
        <w:tblStyle w:val="Tabelraster"/>
        <w:tblW w:w="0" w:type="auto"/>
        <w:tblLook w:val="04A0" w:firstRow="1" w:lastRow="0" w:firstColumn="1" w:lastColumn="0" w:noHBand="0" w:noVBand="1"/>
      </w:tblPr>
      <w:tblGrid>
        <w:gridCol w:w="9062"/>
      </w:tblGrid>
      <w:tr w:rsidR="00134179" w:rsidRPr="00922823" w14:paraId="43C899D8" w14:textId="77777777" w:rsidTr="00134179">
        <w:tc>
          <w:tcPr>
            <w:tcW w:w="9062" w:type="dxa"/>
          </w:tcPr>
          <w:p w14:paraId="0DAF44BB" w14:textId="77777777" w:rsidR="00134179" w:rsidRPr="00922823" w:rsidRDefault="00134179" w:rsidP="00134179">
            <w:pPr>
              <w:pStyle w:val="Kop3"/>
              <w:outlineLvl w:val="2"/>
              <w:rPr>
                <w:lang w:val="en-US"/>
              </w:rPr>
            </w:pPr>
            <w:r w:rsidRPr="00922823">
              <w:rPr>
                <w:lang w:val="en-US"/>
              </w:rPr>
              <w:lastRenderedPageBreak/>
              <w:t>Scenario:</w:t>
            </w:r>
          </w:p>
          <w:p w14:paraId="5594AD49" w14:textId="20278123" w:rsidR="00134179" w:rsidRPr="00922823" w:rsidRDefault="00134179" w:rsidP="00134179">
            <w:pPr>
              <w:rPr>
                <w:lang w:val="en-US"/>
              </w:rPr>
            </w:pPr>
            <w:r w:rsidRPr="00922823">
              <w:rPr>
                <w:lang w:val="en-US"/>
              </w:rPr>
              <w:t>You went home and are puzzled by the patient.</w:t>
            </w:r>
          </w:p>
        </w:tc>
      </w:tr>
      <w:tr w:rsidR="00134179" w:rsidRPr="00922823" w14:paraId="27AD33FF" w14:textId="77777777" w:rsidTr="00134179">
        <w:tc>
          <w:tcPr>
            <w:tcW w:w="9062" w:type="dxa"/>
          </w:tcPr>
          <w:p w14:paraId="784DDE8E" w14:textId="77777777" w:rsidR="00134179" w:rsidRPr="00922823" w:rsidRDefault="00134179" w:rsidP="00134179">
            <w:pPr>
              <w:pStyle w:val="Kop3"/>
              <w:outlineLvl w:val="2"/>
              <w:rPr>
                <w:lang w:val="en-US"/>
              </w:rPr>
            </w:pPr>
            <w:r w:rsidRPr="00922823">
              <w:rPr>
                <w:lang w:val="en-US"/>
              </w:rPr>
              <w:t>Characters:</w:t>
            </w:r>
          </w:p>
          <w:p w14:paraId="01C2C286" w14:textId="6DF9CA93" w:rsidR="00134179" w:rsidRPr="00922823" w:rsidRDefault="00134179" w:rsidP="00134179">
            <w:pPr>
              <w:rPr>
                <w:lang w:val="en-US"/>
              </w:rPr>
            </w:pPr>
            <w:r w:rsidRPr="00922823">
              <w:rPr>
                <w:lang w:val="en-US"/>
              </w:rPr>
              <w:t xml:space="preserve">Dr. </w:t>
            </w:r>
            <w:proofErr w:type="spellStart"/>
            <w:r w:rsidRPr="00922823">
              <w:rPr>
                <w:lang w:val="en-US"/>
              </w:rPr>
              <w:t>Leskinen</w:t>
            </w:r>
            <w:proofErr w:type="spellEnd"/>
          </w:p>
        </w:tc>
      </w:tr>
      <w:tr w:rsidR="00134179" w:rsidRPr="00922823" w14:paraId="2090EFF3" w14:textId="77777777" w:rsidTr="00134179">
        <w:tc>
          <w:tcPr>
            <w:tcW w:w="9062" w:type="dxa"/>
          </w:tcPr>
          <w:p w14:paraId="3B579DE6" w14:textId="77777777" w:rsidR="00134179" w:rsidRPr="00922823" w:rsidRDefault="00134179" w:rsidP="00134179">
            <w:pPr>
              <w:pStyle w:val="Kop3"/>
              <w:outlineLvl w:val="2"/>
              <w:rPr>
                <w:lang w:val="en-US"/>
              </w:rPr>
            </w:pPr>
            <w:r w:rsidRPr="00922823">
              <w:rPr>
                <w:lang w:val="en-US"/>
              </w:rPr>
              <w:t>Story:</w:t>
            </w:r>
          </w:p>
          <w:p w14:paraId="24C0D6B2" w14:textId="77777777" w:rsidR="00134179" w:rsidRPr="00922823" w:rsidRDefault="00134179" w:rsidP="00134179">
            <w:pPr>
              <w:rPr>
                <w:lang w:val="en-US"/>
              </w:rPr>
            </w:pPr>
            <w:r w:rsidRPr="00922823">
              <w:rPr>
                <w:lang w:val="en-US"/>
              </w:rPr>
              <w:t xml:space="preserve">After I left the hospital, because my shift was over. I decided to make a quick stop at a </w:t>
            </w:r>
            <w:proofErr w:type="spellStart"/>
            <w:r w:rsidRPr="00922823">
              <w:rPr>
                <w:lang w:val="en-US"/>
              </w:rPr>
              <w:t>fastfood</w:t>
            </w:r>
            <w:proofErr w:type="spellEnd"/>
            <w:r w:rsidRPr="00922823">
              <w:rPr>
                <w:lang w:val="en-US"/>
              </w:rPr>
              <w:t xml:space="preserve"> restaurant before going home. </w:t>
            </w:r>
          </w:p>
          <w:p w14:paraId="473D0749" w14:textId="77777777" w:rsidR="00134179" w:rsidRPr="00922823" w:rsidRDefault="005D3874" w:rsidP="00134179">
            <w:pPr>
              <w:rPr>
                <w:lang w:val="en-US"/>
              </w:rPr>
            </w:pPr>
            <w:r w:rsidRPr="00922823">
              <w:rPr>
                <w:lang w:val="en-US"/>
              </w:rPr>
              <w:t xml:space="preserve">I was thinking about Alexis’ case while I was eating my burger. </w:t>
            </w:r>
          </w:p>
          <w:p w14:paraId="6A841AFE" w14:textId="77777777" w:rsidR="00214B13" w:rsidRPr="00922823" w:rsidRDefault="00214B13" w:rsidP="00134179">
            <w:pPr>
              <w:rPr>
                <w:lang w:val="en-US"/>
              </w:rPr>
            </w:pPr>
          </w:p>
          <w:p w14:paraId="634DF2EA" w14:textId="5BD08B7D" w:rsidR="005D3874" w:rsidRPr="00922823" w:rsidRDefault="00214B13" w:rsidP="00134179">
            <w:pPr>
              <w:rPr>
                <w:lang w:val="en-US"/>
              </w:rPr>
            </w:pPr>
            <w:r w:rsidRPr="00922823">
              <w:rPr>
                <w:lang w:val="en-US"/>
              </w:rPr>
              <w:t>‘</w:t>
            </w:r>
            <w:r w:rsidR="005D3874" w:rsidRPr="00922823">
              <w:rPr>
                <w:lang w:val="en-US"/>
              </w:rPr>
              <w:t>It shouldn’t be possible.</w:t>
            </w:r>
            <w:r w:rsidRPr="00922823">
              <w:rPr>
                <w:lang w:val="en-US"/>
              </w:rPr>
              <w:t>’</w:t>
            </w:r>
          </w:p>
          <w:p w14:paraId="1AFCED49" w14:textId="77777777" w:rsidR="00214B13" w:rsidRPr="00922823" w:rsidRDefault="00214B13" w:rsidP="00134179">
            <w:pPr>
              <w:rPr>
                <w:lang w:val="en-US"/>
              </w:rPr>
            </w:pPr>
          </w:p>
          <w:p w14:paraId="411B2460" w14:textId="77777777" w:rsidR="00214B13" w:rsidRPr="00922823" w:rsidRDefault="00214B13" w:rsidP="00134179">
            <w:pPr>
              <w:rPr>
                <w:lang w:val="en-US"/>
              </w:rPr>
            </w:pPr>
            <w:r w:rsidRPr="00922823">
              <w:rPr>
                <w:lang w:val="en-US"/>
              </w:rPr>
              <w:t>I decided to check the internet for this case. The only thing close to my problem was a horror manga.</w:t>
            </w:r>
          </w:p>
          <w:p w14:paraId="3EDFD3C6" w14:textId="77777777" w:rsidR="00214B13" w:rsidRPr="00922823" w:rsidRDefault="00214B13" w:rsidP="00134179">
            <w:pPr>
              <w:rPr>
                <w:lang w:val="en-US"/>
              </w:rPr>
            </w:pPr>
            <w:r w:rsidRPr="00922823">
              <w:rPr>
                <w:lang w:val="en-US"/>
              </w:rPr>
              <w:t xml:space="preserve">Defeated, I closed the laptop. </w:t>
            </w:r>
          </w:p>
          <w:p w14:paraId="60663C83" w14:textId="77777777" w:rsidR="00214B13" w:rsidRPr="00922823" w:rsidRDefault="00214B13" w:rsidP="00134179">
            <w:pPr>
              <w:rPr>
                <w:lang w:val="en-US"/>
              </w:rPr>
            </w:pPr>
          </w:p>
          <w:p w14:paraId="0BCB4B4E" w14:textId="77777777" w:rsidR="00214B13" w:rsidRPr="00922823" w:rsidRDefault="00214B13" w:rsidP="00134179">
            <w:pPr>
              <w:rPr>
                <w:lang w:val="en-US"/>
              </w:rPr>
            </w:pPr>
            <w:r w:rsidRPr="00922823">
              <w:rPr>
                <w:lang w:val="en-US"/>
              </w:rPr>
              <w:t>‘Let’s just unwind a bit before I go to sleep’</w:t>
            </w:r>
          </w:p>
          <w:p w14:paraId="6140A584" w14:textId="77777777" w:rsidR="00214B13" w:rsidRPr="00922823" w:rsidRDefault="00214B13" w:rsidP="00134179">
            <w:pPr>
              <w:rPr>
                <w:lang w:val="en-US"/>
              </w:rPr>
            </w:pPr>
          </w:p>
          <w:p w14:paraId="127AAEC8" w14:textId="77777777" w:rsidR="002328DD" w:rsidRPr="00922823" w:rsidRDefault="00214B13" w:rsidP="00134179">
            <w:pPr>
              <w:rPr>
                <w:lang w:val="en-US"/>
              </w:rPr>
            </w:pPr>
            <w:r w:rsidRPr="00922823">
              <w:rPr>
                <w:lang w:val="en-US"/>
              </w:rPr>
              <w:t xml:space="preserve">I turned the tv on and scrolled through Netflix. </w:t>
            </w:r>
          </w:p>
          <w:p w14:paraId="5DDDB430" w14:textId="77777777" w:rsidR="00ED15C5" w:rsidRPr="00922823" w:rsidRDefault="00214B13" w:rsidP="00134179">
            <w:pPr>
              <w:rPr>
                <w:lang w:val="en-US"/>
              </w:rPr>
            </w:pPr>
            <w:r w:rsidRPr="00922823">
              <w:rPr>
                <w:lang w:val="en-US"/>
              </w:rPr>
              <w:t>There was nothing interesting</w:t>
            </w:r>
            <w:r w:rsidR="002328DD" w:rsidRPr="00922823">
              <w:rPr>
                <w:lang w:val="en-US"/>
              </w:rPr>
              <w:t xml:space="preserve"> so I started browsing on my phone.</w:t>
            </w:r>
            <w:r w:rsidRPr="00922823">
              <w:rPr>
                <w:lang w:val="en-US"/>
              </w:rPr>
              <w:t xml:space="preserve">  </w:t>
            </w:r>
          </w:p>
          <w:p w14:paraId="27840A98" w14:textId="77777777" w:rsidR="00214B13" w:rsidRPr="00922823" w:rsidRDefault="00ED15C5" w:rsidP="00134179">
            <w:pPr>
              <w:rPr>
                <w:lang w:val="en-US"/>
              </w:rPr>
            </w:pPr>
            <w:r w:rsidRPr="00922823">
              <w:rPr>
                <w:lang w:val="en-US"/>
              </w:rPr>
              <w:t>After a while I noticed that the time went by quickly and it was almost time for bed.</w:t>
            </w:r>
          </w:p>
          <w:p w14:paraId="625580FB" w14:textId="77777777" w:rsidR="00463D95" w:rsidRPr="00922823" w:rsidRDefault="00ED15C5" w:rsidP="00134179">
            <w:pPr>
              <w:rPr>
                <w:lang w:val="en-US"/>
              </w:rPr>
            </w:pPr>
            <w:r w:rsidRPr="00922823">
              <w:rPr>
                <w:lang w:val="en-US"/>
              </w:rPr>
              <w:t xml:space="preserve">Suddenly </w:t>
            </w:r>
            <w:r w:rsidR="00463D95" w:rsidRPr="00922823">
              <w:rPr>
                <w:lang w:val="en-US"/>
              </w:rPr>
              <w:t>Netflix recommended me a movie that seemed interesting.</w:t>
            </w:r>
          </w:p>
          <w:p w14:paraId="3AB082A6" w14:textId="4FCF6C6D" w:rsidR="00463D95" w:rsidRPr="00922823" w:rsidRDefault="00463D95" w:rsidP="00134179">
            <w:pPr>
              <w:rPr>
                <w:lang w:val="en-US"/>
              </w:rPr>
            </w:pPr>
            <w:r w:rsidRPr="00922823">
              <w:rPr>
                <w:lang w:val="en-US"/>
              </w:rPr>
              <w:t>“Along with the Gods: the worlds between”</w:t>
            </w:r>
          </w:p>
        </w:tc>
      </w:tr>
    </w:tbl>
    <w:p w14:paraId="7AF2DC70" w14:textId="637F8283" w:rsidR="00134179" w:rsidRPr="00922823" w:rsidRDefault="00134179" w:rsidP="00EC3446">
      <w:pPr>
        <w:rPr>
          <w:lang w:val="en-US"/>
        </w:rPr>
      </w:pPr>
    </w:p>
    <w:tbl>
      <w:tblPr>
        <w:tblStyle w:val="Tabelraster"/>
        <w:tblW w:w="0" w:type="auto"/>
        <w:tblLook w:val="04A0" w:firstRow="1" w:lastRow="0" w:firstColumn="1" w:lastColumn="0" w:noHBand="0" w:noVBand="1"/>
      </w:tblPr>
      <w:tblGrid>
        <w:gridCol w:w="9062"/>
      </w:tblGrid>
      <w:tr w:rsidR="0026715E" w:rsidRPr="00922823" w14:paraId="21774C09" w14:textId="77777777" w:rsidTr="0026715E">
        <w:tc>
          <w:tcPr>
            <w:tcW w:w="9062" w:type="dxa"/>
          </w:tcPr>
          <w:p w14:paraId="6F797480" w14:textId="13CF90B0" w:rsidR="0026715E" w:rsidRPr="00922823" w:rsidRDefault="0026715E" w:rsidP="003A6F01">
            <w:pPr>
              <w:pStyle w:val="Kop3"/>
              <w:outlineLvl w:val="2"/>
              <w:rPr>
                <w:lang w:val="en-US"/>
              </w:rPr>
            </w:pPr>
            <w:r w:rsidRPr="00922823">
              <w:rPr>
                <w:lang w:val="en-US"/>
              </w:rPr>
              <w:t>Choice:</w:t>
            </w:r>
          </w:p>
        </w:tc>
      </w:tr>
      <w:tr w:rsidR="0026715E" w:rsidRPr="00922823" w14:paraId="166A4FAD" w14:textId="77777777" w:rsidTr="0026715E">
        <w:tc>
          <w:tcPr>
            <w:tcW w:w="9062" w:type="dxa"/>
          </w:tcPr>
          <w:p w14:paraId="3DF0B552" w14:textId="77777777" w:rsidR="0026715E" w:rsidRPr="00922823" w:rsidRDefault="003A6F01" w:rsidP="003A6F01">
            <w:pPr>
              <w:pStyle w:val="Kop3"/>
              <w:outlineLvl w:val="2"/>
              <w:rPr>
                <w:b w:val="0"/>
                <w:bCs/>
                <w:lang w:val="en-US"/>
              </w:rPr>
            </w:pPr>
            <w:r w:rsidRPr="00922823">
              <w:rPr>
                <w:lang w:val="en-US"/>
              </w:rPr>
              <w:t xml:space="preserve">1b. </w:t>
            </w:r>
            <w:r w:rsidRPr="00922823">
              <w:rPr>
                <w:b w:val="0"/>
                <w:bCs/>
                <w:lang w:val="en-US"/>
              </w:rPr>
              <w:t>Watch a movie</w:t>
            </w:r>
          </w:p>
          <w:p w14:paraId="78ACC0B8" w14:textId="187D109C" w:rsidR="003A6F01" w:rsidRPr="00922823" w:rsidRDefault="003A6F01" w:rsidP="003A6F01">
            <w:pPr>
              <w:pStyle w:val="Kop3"/>
              <w:outlineLvl w:val="2"/>
              <w:rPr>
                <w:b w:val="0"/>
                <w:bCs/>
                <w:lang w:val="en-US"/>
              </w:rPr>
            </w:pPr>
            <w:r w:rsidRPr="00922823">
              <w:rPr>
                <w:lang w:val="en-US"/>
              </w:rPr>
              <w:t xml:space="preserve">2b. </w:t>
            </w:r>
            <w:r w:rsidR="00BE0E9A" w:rsidRPr="00922823">
              <w:rPr>
                <w:b w:val="0"/>
                <w:bCs/>
                <w:lang w:val="en-US"/>
              </w:rPr>
              <w:t>Go to bed</w:t>
            </w:r>
            <w:r w:rsidR="00F01D9E" w:rsidRPr="00922823">
              <w:rPr>
                <w:b w:val="0"/>
                <w:bCs/>
                <w:lang w:val="en-US"/>
              </w:rPr>
              <w:t xml:space="preserve"> early</w:t>
            </w:r>
          </w:p>
        </w:tc>
      </w:tr>
    </w:tbl>
    <w:p w14:paraId="2DBED187" w14:textId="06C8F46D" w:rsidR="00463D95" w:rsidRPr="00922823" w:rsidRDefault="00463D95" w:rsidP="00EC3446">
      <w:pPr>
        <w:rPr>
          <w:lang w:val="en-US"/>
        </w:rPr>
      </w:pPr>
    </w:p>
    <w:tbl>
      <w:tblPr>
        <w:tblStyle w:val="Tabelraster"/>
        <w:tblW w:w="0" w:type="auto"/>
        <w:tblLook w:val="04A0" w:firstRow="1" w:lastRow="0" w:firstColumn="1" w:lastColumn="0" w:noHBand="0" w:noVBand="1"/>
      </w:tblPr>
      <w:tblGrid>
        <w:gridCol w:w="9062"/>
      </w:tblGrid>
      <w:tr w:rsidR="00BE0E9A" w:rsidRPr="00922823" w14:paraId="0AF9A004" w14:textId="77777777" w:rsidTr="00BE0E9A">
        <w:tc>
          <w:tcPr>
            <w:tcW w:w="9062" w:type="dxa"/>
          </w:tcPr>
          <w:p w14:paraId="258AFA79" w14:textId="77777777" w:rsidR="00BE0E9A" w:rsidRPr="00922823" w:rsidRDefault="00BE0E9A" w:rsidP="005E511A">
            <w:pPr>
              <w:pStyle w:val="Kop3"/>
              <w:outlineLvl w:val="2"/>
              <w:rPr>
                <w:lang w:val="en-US"/>
              </w:rPr>
            </w:pPr>
            <w:r w:rsidRPr="00922823">
              <w:rPr>
                <w:lang w:val="en-US"/>
              </w:rPr>
              <w:t xml:space="preserve">Scenario 1b: </w:t>
            </w:r>
          </w:p>
          <w:p w14:paraId="16E28449" w14:textId="144DEB7A" w:rsidR="005E511A" w:rsidRPr="00922823" w:rsidRDefault="005E511A" w:rsidP="005E511A">
            <w:pPr>
              <w:rPr>
                <w:lang w:val="en-US"/>
              </w:rPr>
            </w:pPr>
            <w:r w:rsidRPr="00922823">
              <w:rPr>
                <w:lang w:val="en-US"/>
              </w:rPr>
              <w:t xml:space="preserve">I have decided to </w:t>
            </w:r>
            <w:r w:rsidR="00F01D9E" w:rsidRPr="00922823">
              <w:rPr>
                <w:lang w:val="en-US"/>
              </w:rPr>
              <w:t>watch a movie</w:t>
            </w:r>
          </w:p>
        </w:tc>
      </w:tr>
      <w:tr w:rsidR="00BE0E9A" w:rsidRPr="00922823" w14:paraId="32B36964" w14:textId="77777777" w:rsidTr="00BE0E9A">
        <w:tc>
          <w:tcPr>
            <w:tcW w:w="9062" w:type="dxa"/>
          </w:tcPr>
          <w:p w14:paraId="4B1E544B" w14:textId="77777777" w:rsidR="005E511A" w:rsidRPr="00922823" w:rsidRDefault="005E511A" w:rsidP="005E511A">
            <w:pPr>
              <w:pStyle w:val="Kop3"/>
              <w:outlineLvl w:val="2"/>
              <w:rPr>
                <w:lang w:val="en-US"/>
              </w:rPr>
            </w:pPr>
            <w:r w:rsidRPr="00922823">
              <w:rPr>
                <w:lang w:val="en-US"/>
              </w:rPr>
              <w:t>Characters:</w:t>
            </w:r>
          </w:p>
          <w:p w14:paraId="257C7579" w14:textId="2AF04E2D" w:rsidR="005E511A" w:rsidRPr="00922823" w:rsidRDefault="005E511A" w:rsidP="005E511A">
            <w:pPr>
              <w:rPr>
                <w:lang w:val="en-US"/>
              </w:rPr>
            </w:pPr>
            <w:r w:rsidRPr="00922823">
              <w:rPr>
                <w:lang w:val="en-US"/>
              </w:rPr>
              <w:t xml:space="preserve">Dr. </w:t>
            </w:r>
            <w:proofErr w:type="spellStart"/>
            <w:r w:rsidRPr="00922823">
              <w:rPr>
                <w:lang w:val="en-US"/>
              </w:rPr>
              <w:t>Leskinen</w:t>
            </w:r>
            <w:proofErr w:type="spellEnd"/>
          </w:p>
        </w:tc>
      </w:tr>
      <w:tr w:rsidR="00BE0E9A" w:rsidRPr="00922823" w14:paraId="2EDB035E" w14:textId="77777777" w:rsidTr="00BE0E9A">
        <w:tc>
          <w:tcPr>
            <w:tcW w:w="9062" w:type="dxa"/>
          </w:tcPr>
          <w:p w14:paraId="0B90BE76" w14:textId="77777777" w:rsidR="00BE0E9A" w:rsidRPr="00922823" w:rsidRDefault="004C68B1" w:rsidP="004C68B1">
            <w:pPr>
              <w:pStyle w:val="Kop3"/>
              <w:outlineLvl w:val="2"/>
              <w:rPr>
                <w:lang w:val="en-US"/>
              </w:rPr>
            </w:pPr>
            <w:r w:rsidRPr="00922823">
              <w:rPr>
                <w:lang w:val="en-US"/>
              </w:rPr>
              <w:t>Story</w:t>
            </w:r>
          </w:p>
          <w:p w14:paraId="395AFE24" w14:textId="4EE66D4A" w:rsidR="00134CE6" w:rsidRPr="00922823" w:rsidRDefault="00134CE6" w:rsidP="00134CE6">
            <w:pPr>
              <w:rPr>
                <w:lang w:val="en-US"/>
              </w:rPr>
            </w:pPr>
            <w:r w:rsidRPr="00922823">
              <w:rPr>
                <w:lang w:val="en-US"/>
              </w:rPr>
              <w:t>I clicked on the movie and started watching it. It was a good movie. After 2 and a hal</w:t>
            </w:r>
            <w:r w:rsidR="00BF7DE8" w:rsidRPr="00922823">
              <w:rPr>
                <w:lang w:val="en-US"/>
              </w:rPr>
              <w:t>f</w:t>
            </w:r>
            <w:r w:rsidRPr="00922823">
              <w:rPr>
                <w:lang w:val="en-US"/>
              </w:rPr>
              <w:t xml:space="preserve"> hours, it was done. </w:t>
            </w:r>
          </w:p>
          <w:p w14:paraId="1CD30EC4" w14:textId="77777777" w:rsidR="00134CE6" w:rsidRPr="00922823" w:rsidRDefault="00134CE6" w:rsidP="00134CE6">
            <w:pPr>
              <w:rPr>
                <w:lang w:val="en-US"/>
              </w:rPr>
            </w:pPr>
            <w:r w:rsidRPr="00922823">
              <w:rPr>
                <w:lang w:val="en-US"/>
              </w:rPr>
              <w:t>I looked at the clock.</w:t>
            </w:r>
          </w:p>
          <w:p w14:paraId="207766BC" w14:textId="77777777" w:rsidR="00134CE6" w:rsidRPr="00922823" w:rsidRDefault="00134CE6" w:rsidP="00134CE6">
            <w:pPr>
              <w:rPr>
                <w:lang w:val="en-US"/>
              </w:rPr>
            </w:pPr>
          </w:p>
          <w:p w14:paraId="289F0CD7" w14:textId="507FBCD1" w:rsidR="00134CE6" w:rsidRPr="00922823" w:rsidRDefault="00134CE6" w:rsidP="00134CE6">
            <w:pPr>
              <w:rPr>
                <w:lang w:val="en-US"/>
              </w:rPr>
            </w:pPr>
            <w:r w:rsidRPr="00922823">
              <w:rPr>
                <w:lang w:val="en-US"/>
              </w:rPr>
              <w:t>‘If I go to bed now, I will get around 5</w:t>
            </w:r>
            <w:r w:rsidR="00604AB4" w:rsidRPr="00922823">
              <w:rPr>
                <w:lang w:val="en-US"/>
              </w:rPr>
              <w:t xml:space="preserve"> and a hal</w:t>
            </w:r>
            <w:r w:rsidR="00BF7DE8" w:rsidRPr="00922823">
              <w:rPr>
                <w:lang w:val="en-US"/>
              </w:rPr>
              <w:t>f</w:t>
            </w:r>
            <w:r w:rsidR="00604AB4" w:rsidRPr="00922823">
              <w:rPr>
                <w:lang w:val="en-US"/>
              </w:rPr>
              <w:t xml:space="preserve"> </w:t>
            </w:r>
            <w:r w:rsidRPr="00922823">
              <w:rPr>
                <w:lang w:val="en-US"/>
              </w:rPr>
              <w:t>hours of sleep’</w:t>
            </w:r>
          </w:p>
          <w:p w14:paraId="5C503A95" w14:textId="77777777" w:rsidR="00604AB4" w:rsidRPr="00922823" w:rsidRDefault="00604AB4" w:rsidP="00134CE6">
            <w:pPr>
              <w:rPr>
                <w:lang w:val="en-US"/>
              </w:rPr>
            </w:pPr>
          </w:p>
          <w:p w14:paraId="27DEF147" w14:textId="2F656FA4" w:rsidR="00604AB4" w:rsidRPr="00922823" w:rsidRDefault="00604AB4" w:rsidP="00134CE6">
            <w:pPr>
              <w:rPr>
                <w:lang w:val="en-US"/>
              </w:rPr>
            </w:pPr>
            <w:r w:rsidRPr="00922823">
              <w:rPr>
                <w:lang w:val="en-US"/>
              </w:rPr>
              <w:t>I went to bed</w:t>
            </w:r>
          </w:p>
        </w:tc>
      </w:tr>
    </w:tbl>
    <w:p w14:paraId="66559F6F" w14:textId="6178B015" w:rsidR="00BE0E9A" w:rsidRPr="00922823" w:rsidRDefault="00BE0E9A" w:rsidP="00EC3446">
      <w:pPr>
        <w:rPr>
          <w:lang w:val="en-US"/>
        </w:rPr>
      </w:pPr>
    </w:p>
    <w:tbl>
      <w:tblPr>
        <w:tblStyle w:val="Tabelraster"/>
        <w:tblW w:w="0" w:type="auto"/>
        <w:tblLook w:val="04A0" w:firstRow="1" w:lastRow="0" w:firstColumn="1" w:lastColumn="0" w:noHBand="0" w:noVBand="1"/>
      </w:tblPr>
      <w:tblGrid>
        <w:gridCol w:w="9062"/>
      </w:tblGrid>
      <w:tr w:rsidR="00604AB4" w:rsidRPr="00922823" w14:paraId="7FEC2445" w14:textId="77777777" w:rsidTr="00604AB4">
        <w:tc>
          <w:tcPr>
            <w:tcW w:w="9062" w:type="dxa"/>
          </w:tcPr>
          <w:p w14:paraId="46028C8D" w14:textId="77777777" w:rsidR="00604AB4" w:rsidRPr="00922823" w:rsidRDefault="00604AB4" w:rsidP="00604AB4">
            <w:pPr>
              <w:pStyle w:val="Kop3"/>
              <w:outlineLvl w:val="2"/>
              <w:rPr>
                <w:lang w:val="en-US"/>
              </w:rPr>
            </w:pPr>
            <w:r w:rsidRPr="00922823">
              <w:rPr>
                <w:lang w:val="en-US"/>
              </w:rPr>
              <w:lastRenderedPageBreak/>
              <w:t>Scenario 2b:</w:t>
            </w:r>
          </w:p>
          <w:p w14:paraId="2D325B7A" w14:textId="55F5C67F" w:rsidR="00604AB4" w:rsidRPr="00922823" w:rsidRDefault="00604AB4" w:rsidP="00604AB4">
            <w:pPr>
              <w:rPr>
                <w:lang w:val="en-US"/>
              </w:rPr>
            </w:pPr>
            <w:r w:rsidRPr="00922823">
              <w:rPr>
                <w:lang w:val="en-US"/>
              </w:rPr>
              <w:t>I have decided to go to bed early</w:t>
            </w:r>
          </w:p>
        </w:tc>
      </w:tr>
      <w:tr w:rsidR="00604AB4" w:rsidRPr="00922823" w14:paraId="09DA4606" w14:textId="77777777" w:rsidTr="00604AB4">
        <w:tc>
          <w:tcPr>
            <w:tcW w:w="9062" w:type="dxa"/>
          </w:tcPr>
          <w:p w14:paraId="18D1AE0B" w14:textId="77777777" w:rsidR="00604AB4" w:rsidRPr="00922823" w:rsidRDefault="00604AB4" w:rsidP="00604AB4">
            <w:pPr>
              <w:pStyle w:val="Kop3"/>
              <w:outlineLvl w:val="2"/>
              <w:rPr>
                <w:lang w:val="en-US"/>
              </w:rPr>
            </w:pPr>
            <w:r w:rsidRPr="00922823">
              <w:rPr>
                <w:lang w:val="en-US"/>
              </w:rPr>
              <w:t>Characters</w:t>
            </w:r>
            <w:r w:rsidR="00BF7DE8" w:rsidRPr="00922823">
              <w:rPr>
                <w:lang w:val="en-US"/>
              </w:rPr>
              <w:t>:</w:t>
            </w:r>
          </w:p>
          <w:p w14:paraId="213859D0" w14:textId="41D8C718" w:rsidR="00BF7DE8" w:rsidRPr="00922823" w:rsidRDefault="00BF7DE8" w:rsidP="00BF7DE8">
            <w:pPr>
              <w:rPr>
                <w:lang w:val="en-US"/>
              </w:rPr>
            </w:pPr>
            <w:r w:rsidRPr="00922823">
              <w:rPr>
                <w:lang w:val="en-US"/>
              </w:rPr>
              <w:t xml:space="preserve">Dr. </w:t>
            </w:r>
            <w:proofErr w:type="spellStart"/>
            <w:r w:rsidRPr="00922823">
              <w:rPr>
                <w:lang w:val="en-US"/>
              </w:rPr>
              <w:t>Leskinen</w:t>
            </w:r>
            <w:proofErr w:type="spellEnd"/>
          </w:p>
        </w:tc>
      </w:tr>
      <w:tr w:rsidR="00604AB4" w:rsidRPr="00922823" w14:paraId="120C107D" w14:textId="77777777" w:rsidTr="00604AB4">
        <w:tc>
          <w:tcPr>
            <w:tcW w:w="9062" w:type="dxa"/>
          </w:tcPr>
          <w:p w14:paraId="2B84BD48" w14:textId="77777777" w:rsidR="00604AB4" w:rsidRPr="00922823" w:rsidRDefault="00604AB4" w:rsidP="00604AB4">
            <w:pPr>
              <w:pStyle w:val="Kop3"/>
              <w:outlineLvl w:val="2"/>
              <w:rPr>
                <w:lang w:val="en-US"/>
              </w:rPr>
            </w:pPr>
            <w:r w:rsidRPr="00922823">
              <w:rPr>
                <w:lang w:val="en-US"/>
              </w:rPr>
              <w:t>Story</w:t>
            </w:r>
            <w:r w:rsidR="00BF7DE8" w:rsidRPr="00922823">
              <w:rPr>
                <w:lang w:val="en-US"/>
              </w:rPr>
              <w:t>:</w:t>
            </w:r>
          </w:p>
          <w:p w14:paraId="7E4B1612" w14:textId="77777777" w:rsidR="00BF7DE8" w:rsidRDefault="00BF7DE8" w:rsidP="00BF7DE8">
            <w:pPr>
              <w:rPr>
                <w:lang w:val="en-US"/>
              </w:rPr>
            </w:pPr>
            <w:r w:rsidRPr="00922823">
              <w:rPr>
                <w:lang w:val="en-US"/>
              </w:rPr>
              <w:t xml:space="preserve">I turned the tv off. If I started watching this movie now, I could only get around 5 and a halve hours of sleep. </w:t>
            </w:r>
            <w:r w:rsidR="00922823">
              <w:rPr>
                <w:lang w:val="en-US"/>
              </w:rPr>
              <w:t xml:space="preserve">It could be dangerous </w:t>
            </w:r>
            <w:r w:rsidR="00922823" w:rsidRPr="00922823">
              <w:rPr>
                <w:lang w:val="en-US"/>
              </w:rPr>
              <w:t>for the patients</w:t>
            </w:r>
            <w:r w:rsidR="00922823">
              <w:rPr>
                <w:lang w:val="en-US"/>
              </w:rPr>
              <w:t xml:space="preserve"> if I’m tired during work.</w:t>
            </w:r>
          </w:p>
          <w:p w14:paraId="15BD1645" w14:textId="76B5EE6A" w:rsidR="004D3F20" w:rsidRPr="00922823" w:rsidRDefault="004D3F20" w:rsidP="00BF7DE8">
            <w:pPr>
              <w:rPr>
                <w:lang w:val="en-US"/>
              </w:rPr>
            </w:pPr>
            <w:r>
              <w:rPr>
                <w:lang w:val="en-US"/>
              </w:rPr>
              <w:t>I went to bed</w:t>
            </w:r>
            <w:r w:rsidR="00461185">
              <w:rPr>
                <w:lang w:val="en-US"/>
              </w:rPr>
              <w:t xml:space="preserve"> and got a nice 8 hours of sleep</w:t>
            </w:r>
            <w:r>
              <w:rPr>
                <w:lang w:val="en-US"/>
              </w:rPr>
              <w:t>.</w:t>
            </w:r>
            <w:r w:rsidR="00461185">
              <w:rPr>
                <w:lang w:val="en-US"/>
              </w:rPr>
              <w:t xml:space="preserve"> </w:t>
            </w:r>
          </w:p>
        </w:tc>
      </w:tr>
    </w:tbl>
    <w:p w14:paraId="6E07F6BC" w14:textId="753560FE" w:rsidR="00604AB4" w:rsidRDefault="00604AB4" w:rsidP="00EC3446">
      <w:pPr>
        <w:rPr>
          <w:lang w:val="en-US"/>
        </w:rPr>
      </w:pPr>
    </w:p>
    <w:tbl>
      <w:tblPr>
        <w:tblStyle w:val="Tabelraster"/>
        <w:tblW w:w="0" w:type="auto"/>
        <w:tblLook w:val="04A0" w:firstRow="1" w:lastRow="0" w:firstColumn="1" w:lastColumn="0" w:noHBand="0" w:noVBand="1"/>
      </w:tblPr>
      <w:tblGrid>
        <w:gridCol w:w="9062"/>
      </w:tblGrid>
      <w:tr w:rsidR="00682C23" w14:paraId="067C0C70" w14:textId="77777777" w:rsidTr="00682C23">
        <w:tc>
          <w:tcPr>
            <w:tcW w:w="9062" w:type="dxa"/>
          </w:tcPr>
          <w:p w14:paraId="748A04DB" w14:textId="77777777" w:rsidR="00682C23" w:rsidRDefault="00682C23" w:rsidP="00682C23">
            <w:pPr>
              <w:pStyle w:val="Kop3"/>
              <w:outlineLvl w:val="2"/>
              <w:rPr>
                <w:lang w:val="en-US"/>
              </w:rPr>
            </w:pPr>
            <w:r>
              <w:rPr>
                <w:lang w:val="en-US"/>
              </w:rPr>
              <w:t>Scenario</w:t>
            </w:r>
            <w:r w:rsidR="0061367E">
              <w:rPr>
                <w:lang w:val="en-US"/>
              </w:rPr>
              <w:t>:</w:t>
            </w:r>
          </w:p>
          <w:p w14:paraId="6703590C" w14:textId="04DC8136" w:rsidR="0061367E" w:rsidRPr="0061367E" w:rsidRDefault="0061367E" w:rsidP="0061367E">
            <w:pPr>
              <w:rPr>
                <w:lang w:val="en-US"/>
              </w:rPr>
            </w:pPr>
            <w:r>
              <w:rPr>
                <w:lang w:val="en-US"/>
              </w:rPr>
              <w:t>Patient Alexis is growing more tired everyday and wants to sleep</w:t>
            </w:r>
          </w:p>
        </w:tc>
      </w:tr>
      <w:tr w:rsidR="00682C23" w14:paraId="72F191C4" w14:textId="77777777" w:rsidTr="00682C23">
        <w:tc>
          <w:tcPr>
            <w:tcW w:w="9062" w:type="dxa"/>
          </w:tcPr>
          <w:p w14:paraId="5111A279" w14:textId="77777777" w:rsidR="00682C23" w:rsidRDefault="00682C23" w:rsidP="00682C23">
            <w:pPr>
              <w:pStyle w:val="Kop3"/>
              <w:outlineLvl w:val="2"/>
              <w:rPr>
                <w:lang w:val="en-US"/>
              </w:rPr>
            </w:pPr>
            <w:r>
              <w:rPr>
                <w:lang w:val="en-US"/>
              </w:rPr>
              <w:t>Characters</w:t>
            </w:r>
          </w:p>
          <w:p w14:paraId="71AFDC4A" w14:textId="77777777" w:rsidR="0061367E" w:rsidRDefault="00A82998" w:rsidP="0061367E">
            <w:pPr>
              <w:rPr>
                <w:lang w:val="en-US"/>
              </w:rPr>
            </w:pPr>
            <w:r>
              <w:rPr>
                <w:lang w:val="en-US"/>
              </w:rPr>
              <w:t>Patient Alexis,</w:t>
            </w:r>
          </w:p>
          <w:p w14:paraId="5FF5C774" w14:textId="45F5EF01" w:rsidR="00A82998" w:rsidRPr="0061367E" w:rsidRDefault="00A82998" w:rsidP="0061367E">
            <w:pPr>
              <w:rPr>
                <w:lang w:val="en-US"/>
              </w:rPr>
            </w:pPr>
            <w:r>
              <w:rPr>
                <w:lang w:val="en-US"/>
              </w:rPr>
              <w:t xml:space="preserve">Dr. </w:t>
            </w:r>
            <w:proofErr w:type="spellStart"/>
            <w:r>
              <w:rPr>
                <w:lang w:val="en-US"/>
              </w:rPr>
              <w:t>Leskinen</w:t>
            </w:r>
            <w:proofErr w:type="spellEnd"/>
          </w:p>
        </w:tc>
      </w:tr>
      <w:tr w:rsidR="00682C23" w14:paraId="09FF675B" w14:textId="77777777" w:rsidTr="00682C23">
        <w:tc>
          <w:tcPr>
            <w:tcW w:w="9062" w:type="dxa"/>
          </w:tcPr>
          <w:p w14:paraId="5F5404EA" w14:textId="77777777" w:rsidR="00682C23" w:rsidRDefault="00682C23" w:rsidP="00682C23">
            <w:pPr>
              <w:pStyle w:val="Kop3"/>
              <w:outlineLvl w:val="2"/>
              <w:rPr>
                <w:lang w:val="en-US"/>
              </w:rPr>
            </w:pPr>
            <w:r>
              <w:rPr>
                <w:lang w:val="en-US"/>
              </w:rPr>
              <w:t>Story</w:t>
            </w:r>
            <w:r w:rsidR="00D4269C">
              <w:rPr>
                <w:lang w:val="en-US"/>
              </w:rPr>
              <w:t>:</w:t>
            </w:r>
          </w:p>
          <w:p w14:paraId="07CD0701" w14:textId="77777777" w:rsidR="00D4269C" w:rsidRDefault="00D4269C" w:rsidP="00D4269C">
            <w:pPr>
              <w:rPr>
                <w:lang w:val="en-US"/>
              </w:rPr>
            </w:pPr>
            <w:r>
              <w:rPr>
                <w:lang w:val="en-US"/>
              </w:rPr>
              <w:t xml:space="preserve">It has been a few days since I first checked on Alexis. His condition worsens every day. </w:t>
            </w:r>
          </w:p>
          <w:p w14:paraId="13F552FF" w14:textId="77777777" w:rsidR="00D4269C" w:rsidRDefault="00D4269C" w:rsidP="00D4269C">
            <w:pPr>
              <w:rPr>
                <w:lang w:val="en-US"/>
              </w:rPr>
            </w:pPr>
            <w:r>
              <w:rPr>
                <w:lang w:val="en-US"/>
              </w:rPr>
              <w:t xml:space="preserve">His dreams are now 2 years and he hasn’t slept in 2 days. </w:t>
            </w:r>
          </w:p>
          <w:p w14:paraId="00DAD98B" w14:textId="77777777" w:rsidR="00BD7518" w:rsidRDefault="00BD7518" w:rsidP="00D4269C">
            <w:pPr>
              <w:rPr>
                <w:lang w:val="en-US"/>
              </w:rPr>
            </w:pPr>
            <w:r>
              <w:rPr>
                <w:lang w:val="en-US"/>
              </w:rPr>
              <w:t>He is getting more irritated by the day. But I’m afraid every time he goes to sleep. Afraid that he will lose himself eventually.</w:t>
            </w:r>
          </w:p>
          <w:p w14:paraId="5CBD1B09" w14:textId="77777777" w:rsidR="00BD7518" w:rsidRDefault="00BD7518" w:rsidP="00D4269C">
            <w:pPr>
              <w:rPr>
                <w:lang w:val="en-US"/>
              </w:rPr>
            </w:pPr>
          </w:p>
          <w:p w14:paraId="00DF1F01" w14:textId="77777777" w:rsidR="00BD7518" w:rsidRDefault="00BD7518" w:rsidP="00D4269C">
            <w:pPr>
              <w:rPr>
                <w:lang w:val="en-US"/>
              </w:rPr>
            </w:pPr>
            <w:r>
              <w:rPr>
                <w:lang w:val="en-US"/>
              </w:rPr>
              <w:t xml:space="preserve">After running the third </w:t>
            </w:r>
            <w:proofErr w:type="spellStart"/>
            <w:r>
              <w:rPr>
                <w:lang w:val="en-US"/>
              </w:rPr>
              <w:t>bloodtest</w:t>
            </w:r>
            <w:proofErr w:type="spellEnd"/>
            <w:r>
              <w:rPr>
                <w:lang w:val="en-US"/>
              </w:rPr>
              <w:t xml:space="preserve"> of this week, I still couldn’t find anything. I decided to call it quits for now and stop the experiments for today.</w:t>
            </w:r>
          </w:p>
          <w:p w14:paraId="626DA6C6" w14:textId="77777777" w:rsidR="00BD7518" w:rsidRDefault="00BD7518" w:rsidP="00D4269C">
            <w:pPr>
              <w:rPr>
                <w:lang w:val="en-US"/>
              </w:rPr>
            </w:pPr>
          </w:p>
          <w:p w14:paraId="5DA19E2C" w14:textId="77777777" w:rsidR="00BD7518" w:rsidRDefault="00BD7518" w:rsidP="00D4269C">
            <w:pPr>
              <w:rPr>
                <w:lang w:val="en-US"/>
              </w:rPr>
            </w:pPr>
            <w:r>
              <w:rPr>
                <w:lang w:val="en-US"/>
              </w:rPr>
              <w:t>Patient Alexis:</w:t>
            </w:r>
          </w:p>
          <w:p w14:paraId="7FEB9B7A" w14:textId="77777777" w:rsidR="00BD7518" w:rsidRDefault="00BD7518" w:rsidP="00D4269C">
            <w:pPr>
              <w:rPr>
                <w:lang w:val="en-US"/>
              </w:rPr>
            </w:pPr>
            <w:r>
              <w:rPr>
                <w:lang w:val="en-US"/>
              </w:rPr>
              <w:t>“I’m tired, I want to go to sleep.”</w:t>
            </w:r>
          </w:p>
          <w:p w14:paraId="38720A3C" w14:textId="09034950" w:rsidR="00E53FB5" w:rsidRPr="00D4269C" w:rsidRDefault="00E53FB5" w:rsidP="00852B3E">
            <w:pPr>
              <w:rPr>
                <w:lang w:val="en-US"/>
              </w:rPr>
            </w:pPr>
          </w:p>
        </w:tc>
      </w:tr>
    </w:tbl>
    <w:p w14:paraId="1BD6EC35" w14:textId="03E88F5E" w:rsidR="00682C23" w:rsidRDefault="00682C23" w:rsidP="00EC3446">
      <w:pPr>
        <w:rPr>
          <w:lang w:val="en-US"/>
        </w:rPr>
      </w:pPr>
    </w:p>
    <w:tbl>
      <w:tblPr>
        <w:tblStyle w:val="Tabelraster"/>
        <w:tblW w:w="0" w:type="auto"/>
        <w:tblLook w:val="04A0" w:firstRow="1" w:lastRow="0" w:firstColumn="1" w:lastColumn="0" w:noHBand="0" w:noVBand="1"/>
      </w:tblPr>
      <w:tblGrid>
        <w:gridCol w:w="9062"/>
      </w:tblGrid>
      <w:tr w:rsidR="00D53F38" w14:paraId="5959DCD6" w14:textId="77777777" w:rsidTr="00D53F38">
        <w:tc>
          <w:tcPr>
            <w:tcW w:w="9062" w:type="dxa"/>
          </w:tcPr>
          <w:p w14:paraId="6A22EFE4" w14:textId="7E3E8C1A" w:rsidR="00D53F38" w:rsidRDefault="00D53F38" w:rsidP="00D53F38">
            <w:pPr>
              <w:pStyle w:val="Kop3"/>
              <w:outlineLvl w:val="2"/>
              <w:rPr>
                <w:lang w:val="en-US"/>
              </w:rPr>
            </w:pPr>
            <w:r>
              <w:rPr>
                <w:lang w:val="en-US"/>
              </w:rPr>
              <w:t>Choice</w:t>
            </w:r>
          </w:p>
        </w:tc>
      </w:tr>
      <w:tr w:rsidR="00D53F38" w14:paraId="4A27AB97" w14:textId="77777777" w:rsidTr="00D53F38">
        <w:tc>
          <w:tcPr>
            <w:tcW w:w="9062" w:type="dxa"/>
          </w:tcPr>
          <w:p w14:paraId="1CB39AFF" w14:textId="77777777" w:rsidR="00D53F38" w:rsidRDefault="00D53F38" w:rsidP="00D53F38">
            <w:pPr>
              <w:pStyle w:val="Kop3"/>
              <w:outlineLvl w:val="2"/>
              <w:rPr>
                <w:lang w:val="en-US"/>
              </w:rPr>
            </w:pPr>
            <w:r>
              <w:rPr>
                <w:lang w:val="en-US"/>
              </w:rPr>
              <w:t xml:space="preserve">1c. </w:t>
            </w:r>
            <w:r w:rsidRPr="00D53F38">
              <w:rPr>
                <w:b w:val="0"/>
                <w:bCs/>
                <w:lang w:val="en-US"/>
              </w:rPr>
              <w:t>Let the patient sleep</w:t>
            </w:r>
          </w:p>
          <w:p w14:paraId="6779E3DE" w14:textId="32B83846" w:rsidR="00D53F38" w:rsidRPr="00D53F38" w:rsidRDefault="00D53F38" w:rsidP="00D53F38">
            <w:pPr>
              <w:pStyle w:val="Kop3"/>
              <w:outlineLvl w:val="2"/>
              <w:rPr>
                <w:lang w:val="en-US"/>
              </w:rPr>
            </w:pPr>
            <w:r>
              <w:rPr>
                <w:lang w:val="en-US"/>
              </w:rPr>
              <w:t xml:space="preserve">2c. </w:t>
            </w:r>
            <w:r w:rsidRPr="00D53F38">
              <w:rPr>
                <w:b w:val="0"/>
                <w:bCs/>
                <w:lang w:val="en-US"/>
              </w:rPr>
              <w:t>Keep him awake</w:t>
            </w:r>
          </w:p>
        </w:tc>
      </w:tr>
    </w:tbl>
    <w:p w14:paraId="0BD0B523" w14:textId="153BA009" w:rsidR="00D53F38" w:rsidRDefault="00D53F38" w:rsidP="00EC3446">
      <w:pPr>
        <w:rPr>
          <w:lang w:val="en-US"/>
        </w:rPr>
      </w:pPr>
    </w:p>
    <w:tbl>
      <w:tblPr>
        <w:tblStyle w:val="Tabelraster"/>
        <w:tblW w:w="0" w:type="auto"/>
        <w:tblLook w:val="04A0" w:firstRow="1" w:lastRow="0" w:firstColumn="1" w:lastColumn="0" w:noHBand="0" w:noVBand="1"/>
      </w:tblPr>
      <w:tblGrid>
        <w:gridCol w:w="9062"/>
      </w:tblGrid>
      <w:tr w:rsidR="00275F4F" w14:paraId="651BE371" w14:textId="77777777" w:rsidTr="00275F4F">
        <w:tc>
          <w:tcPr>
            <w:tcW w:w="9062" w:type="dxa"/>
          </w:tcPr>
          <w:p w14:paraId="7BA83D8D" w14:textId="77777777" w:rsidR="00CE63CD" w:rsidRDefault="00CE63CD" w:rsidP="005D33A1">
            <w:pPr>
              <w:pStyle w:val="Kop3"/>
              <w:outlineLvl w:val="2"/>
              <w:rPr>
                <w:lang w:val="en-US"/>
              </w:rPr>
            </w:pPr>
            <w:r>
              <w:rPr>
                <w:lang w:val="en-US"/>
              </w:rPr>
              <w:t>Scenario</w:t>
            </w:r>
            <w:r w:rsidR="005D33A1">
              <w:rPr>
                <w:lang w:val="en-US"/>
              </w:rPr>
              <w:t xml:space="preserve"> </w:t>
            </w:r>
            <w:r>
              <w:rPr>
                <w:lang w:val="en-US"/>
              </w:rPr>
              <w:t>1c.</w:t>
            </w:r>
          </w:p>
          <w:p w14:paraId="2A644E48" w14:textId="7071710E" w:rsidR="00852B3E" w:rsidRPr="00852B3E" w:rsidRDefault="00852B3E" w:rsidP="00852B3E">
            <w:pPr>
              <w:rPr>
                <w:lang w:val="en-US"/>
              </w:rPr>
            </w:pPr>
            <w:r>
              <w:rPr>
                <w:lang w:val="en-US"/>
              </w:rPr>
              <w:t>Neutral ending: Patient dies due to disease</w:t>
            </w:r>
          </w:p>
        </w:tc>
      </w:tr>
      <w:tr w:rsidR="00275F4F" w14:paraId="37D39800" w14:textId="77777777" w:rsidTr="00275F4F">
        <w:tc>
          <w:tcPr>
            <w:tcW w:w="9062" w:type="dxa"/>
          </w:tcPr>
          <w:p w14:paraId="638FE148" w14:textId="77777777" w:rsidR="005D33A1" w:rsidRDefault="005D33A1" w:rsidP="005D33A1">
            <w:pPr>
              <w:pStyle w:val="Kop3"/>
              <w:outlineLvl w:val="2"/>
              <w:rPr>
                <w:lang w:val="en-US"/>
              </w:rPr>
            </w:pPr>
            <w:r>
              <w:rPr>
                <w:lang w:val="en-US"/>
              </w:rPr>
              <w:t>Characters:</w:t>
            </w:r>
          </w:p>
          <w:p w14:paraId="79F1443C" w14:textId="09B439C9" w:rsidR="005D33A1" w:rsidRPr="005D33A1" w:rsidRDefault="005D33A1" w:rsidP="005D33A1">
            <w:pPr>
              <w:rPr>
                <w:lang w:val="en-US"/>
              </w:rPr>
            </w:pPr>
            <w:r>
              <w:rPr>
                <w:lang w:val="en-US"/>
              </w:rPr>
              <w:t>Patient will go to sleep</w:t>
            </w:r>
            <w:r w:rsidR="00852B3E">
              <w:rPr>
                <w:lang w:val="en-US"/>
              </w:rPr>
              <w:t xml:space="preserve"> and die due to his disease</w:t>
            </w:r>
          </w:p>
        </w:tc>
      </w:tr>
      <w:tr w:rsidR="00275F4F" w14:paraId="4A03C6D0" w14:textId="77777777" w:rsidTr="00275F4F">
        <w:tc>
          <w:tcPr>
            <w:tcW w:w="9062" w:type="dxa"/>
          </w:tcPr>
          <w:p w14:paraId="3A2DCC37" w14:textId="77777777" w:rsidR="00852B3E" w:rsidRDefault="00852B3E" w:rsidP="00852B3E">
            <w:pPr>
              <w:rPr>
                <w:lang w:val="en-US"/>
              </w:rPr>
            </w:pPr>
            <w:r>
              <w:rPr>
                <w:lang w:val="en-US"/>
              </w:rPr>
              <w:t>‘I guess a little sleep can’t hurt’</w:t>
            </w:r>
          </w:p>
          <w:p w14:paraId="48ECA975" w14:textId="77777777" w:rsidR="00852B3E" w:rsidRDefault="00852B3E" w:rsidP="00EC3446">
            <w:pPr>
              <w:rPr>
                <w:lang w:val="en-US"/>
              </w:rPr>
            </w:pPr>
          </w:p>
          <w:p w14:paraId="3FB9FB9B" w14:textId="4961D31C" w:rsidR="00275F4F" w:rsidRDefault="00852B3E" w:rsidP="00EC3446">
            <w:pPr>
              <w:rPr>
                <w:lang w:val="en-US"/>
              </w:rPr>
            </w:pPr>
            <w:r>
              <w:rPr>
                <w:lang w:val="en-US"/>
              </w:rPr>
              <w:t xml:space="preserve">Dr. </w:t>
            </w:r>
            <w:proofErr w:type="spellStart"/>
            <w:r>
              <w:rPr>
                <w:lang w:val="en-US"/>
              </w:rPr>
              <w:t>Leskinen</w:t>
            </w:r>
            <w:proofErr w:type="spellEnd"/>
            <w:r>
              <w:rPr>
                <w:lang w:val="en-US"/>
              </w:rPr>
              <w:t>:</w:t>
            </w:r>
          </w:p>
          <w:p w14:paraId="18283E32" w14:textId="77777777" w:rsidR="00852B3E" w:rsidRDefault="00852B3E" w:rsidP="00EC3446">
            <w:pPr>
              <w:rPr>
                <w:lang w:val="en-US"/>
              </w:rPr>
            </w:pPr>
            <w:r>
              <w:rPr>
                <w:lang w:val="en-US"/>
              </w:rPr>
              <w:t>“Goodnight, Alexis”</w:t>
            </w:r>
          </w:p>
          <w:p w14:paraId="6486AD8D" w14:textId="77777777" w:rsidR="00852B3E" w:rsidRDefault="00852B3E" w:rsidP="00EC3446">
            <w:pPr>
              <w:rPr>
                <w:lang w:val="en-US"/>
              </w:rPr>
            </w:pPr>
          </w:p>
          <w:p w14:paraId="65569400" w14:textId="4B0B2444" w:rsidR="00852B3E" w:rsidRDefault="00852B3E" w:rsidP="00EC3446">
            <w:pPr>
              <w:rPr>
                <w:lang w:val="en-US"/>
              </w:rPr>
            </w:pPr>
            <w:r>
              <w:rPr>
                <w:lang w:val="en-US"/>
              </w:rPr>
              <w:t>It was already too late for him to hear it. Alexis fell asleep the second he was done speaking.</w:t>
            </w:r>
          </w:p>
          <w:p w14:paraId="057B1A0D" w14:textId="67D23E5E" w:rsidR="00852B3E" w:rsidRDefault="00852B3E" w:rsidP="00EC3446">
            <w:pPr>
              <w:rPr>
                <w:lang w:val="en-US"/>
              </w:rPr>
            </w:pPr>
          </w:p>
          <w:p w14:paraId="07AF7996" w14:textId="7A4FF2E1" w:rsidR="00853843" w:rsidRDefault="00853843" w:rsidP="00EC3446">
            <w:pPr>
              <w:rPr>
                <w:lang w:val="en-US"/>
              </w:rPr>
            </w:pPr>
            <w:r>
              <w:rPr>
                <w:lang w:val="en-US"/>
              </w:rPr>
              <w:t xml:space="preserve">I scratched my head after I looked through the microscope for the third time this day. </w:t>
            </w:r>
          </w:p>
          <w:p w14:paraId="2657DD40" w14:textId="6E246909" w:rsidR="00852B3E" w:rsidRDefault="00852B3E" w:rsidP="00EC3446">
            <w:pPr>
              <w:rPr>
                <w:lang w:val="en-US"/>
              </w:rPr>
            </w:pPr>
            <w:r>
              <w:rPr>
                <w:lang w:val="en-US"/>
              </w:rPr>
              <w:t>A</w:t>
            </w:r>
            <w:r w:rsidR="00853843">
              <w:rPr>
                <w:lang w:val="en-US"/>
              </w:rPr>
              <w:t xml:space="preserve"> week has gone by</w:t>
            </w:r>
            <w:r>
              <w:rPr>
                <w:lang w:val="en-US"/>
              </w:rPr>
              <w:t xml:space="preserve"> and I </w:t>
            </w:r>
            <w:r w:rsidR="00853843">
              <w:rPr>
                <w:lang w:val="en-US"/>
              </w:rPr>
              <w:t>barely got</w:t>
            </w:r>
            <w:r>
              <w:rPr>
                <w:lang w:val="en-US"/>
              </w:rPr>
              <w:t xml:space="preserve"> any f</w:t>
            </w:r>
            <w:r w:rsidR="00C75AAC">
              <w:rPr>
                <w:lang w:val="en-US"/>
              </w:rPr>
              <w:t xml:space="preserve">urther in my research on the disease. </w:t>
            </w:r>
          </w:p>
          <w:p w14:paraId="05DE5F9B" w14:textId="330C179D" w:rsidR="00853843" w:rsidRDefault="00853843" w:rsidP="00EC3446">
            <w:pPr>
              <w:rPr>
                <w:lang w:val="en-US"/>
              </w:rPr>
            </w:pPr>
            <w:r>
              <w:rPr>
                <w:lang w:val="en-US"/>
              </w:rPr>
              <w:t xml:space="preserve">A few days after he had a MRI, I started noticing something weird in the data. </w:t>
            </w:r>
            <w:r w:rsidR="005A11D5">
              <w:rPr>
                <w:lang w:val="en-US"/>
              </w:rPr>
              <w:t>There were darkened spots around the amygdala and the hypothalamus. These are the parts of the brain responsible for fear and sleeping.</w:t>
            </w:r>
          </w:p>
          <w:p w14:paraId="04069030" w14:textId="0D8DAFED" w:rsidR="00DA6F19" w:rsidRDefault="00372B5D" w:rsidP="00EC3446">
            <w:pPr>
              <w:rPr>
                <w:lang w:val="en-US"/>
              </w:rPr>
            </w:pPr>
            <w:r>
              <w:rPr>
                <w:lang w:val="en-US"/>
              </w:rPr>
              <w:lastRenderedPageBreak/>
              <w:t xml:space="preserve">After discovering those weird spots, I arranged an emergency surgery, but I couldn’t believe my eyes what I found inside his skull. It was like the parts of his brain were crystallized. There are some very hard uneven parts on the ‘sick’ parts of his brain that a </w:t>
            </w:r>
            <w:r w:rsidR="005462F2">
              <w:rPr>
                <w:lang w:val="en-US"/>
              </w:rPr>
              <w:t>surgeon drill couldn’t pierce.</w:t>
            </w:r>
            <w:r>
              <w:rPr>
                <w:lang w:val="en-US"/>
              </w:rPr>
              <w:t xml:space="preserve"> </w:t>
            </w:r>
          </w:p>
          <w:p w14:paraId="5670E9E9" w14:textId="2D9D7B3D" w:rsidR="00DA6F19" w:rsidRDefault="00DA6F19" w:rsidP="00EC3446">
            <w:pPr>
              <w:rPr>
                <w:lang w:val="en-US"/>
              </w:rPr>
            </w:pPr>
            <w:r>
              <w:rPr>
                <w:lang w:val="en-US"/>
              </w:rPr>
              <w:t xml:space="preserve">Eventually, I had to give up on the surgery and explain to him that </w:t>
            </w:r>
            <w:r w:rsidR="00690D3C">
              <w:rPr>
                <w:lang w:val="en-US"/>
              </w:rPr>
              <w:t>the surgery</w:t>
            </w:r>
            <w:r>
              <w:rPr>
                <w:lang w:val="en-US"/>
              </w:rPr>
              <w:t xml:space="preserve"> couldn’t help him with </w:t>
            </w:r>
            <w:r w:rsidR="00690D3C">
              <w:rPr>
                <w:lang w:val="en-US"/>
              </w:rPr>
              <w:t>his problem</w:t>
            </w:r>
            <w:r>
              <w:rPr>
                <w:lang w:val="en-US"/>
              </w:rPr>
              <w:t>.</w:t>
            </w:r>
          </w:p>
          <w:p w14:paraId="37E2BC96" w14:textId="77777777" w:rsidR="00372B5D" w:rsidRDefault="00372B5D" w:rsidP="00EC3446">
            <w:pPr>
              <w:rPr>
                <w:lang w:val="en-US"/>
              </w:rPr>
            </w:pPr>
          </w:p>
          <w:p w14:paraId="3874D7D6" w14:textId="057E86BF" w:rsidR="00853843" w:rsidRDefault="00853843" w:rsidP="00EC3446">
            <w:pPr>
              <w:rPr>
                <w:lang w:val="en-US"/>
              </w:rPr>
            </w:pPr>
            <w:r>
              <w:rPr>
                <w:lang w:val="en-US"/>
              </w:rPr>
              <w:t>I kept scratching my head and tried</w:t>
            </w:r>
            <w:r w:rsidR="005A11D5">
              <w:rPr>
                <w:lang w:val="en-US"/>
              </w:rPr>
              <w:t xml:space="preserve"> figuring out</w:t>
            </w:r>
            <w:r>
              <w:rPr>
                <w:lang w:val="en-US"/>
              </w:rPr>
              <w:t xml:space="preserve"> different methods to </w:t>
            </w:r>
            <w:r w:rsidR="005A11D5">
              <w:rPr>
                <w:lang w:val="en-US"/>
              </w:rPr>
              <w:t xml:space="preserve">help </w:t>
            </w:r>
            <w:r>
              <w:rPr>
                <w:lang w:val="en-US"/>
              </w:rPr>
              <w:t>Alexis.</w:t>
            </w:r>
          </w:p>
          <w:p w14:paraId="3CBDFCEE" w14:textId="77777777" w:rsidR="005A11D5" w:rsidRDefault="005A11D5" w:rsidP="00EC3446">
            <w:pPr>
              <w:rPr>
                <w:lang w:val="en-US"/>
              </w:rPr>
            </w:pPr>
            <w:r>
              <w:rPr>
                <w:lang w:val="en-US"/>
              </w:rPr>
              <w:t>I had already tried:</w:t>
            </w:r>
          </w:p>
          <w:p w14:paraId="62041385" w14:textId="0F1D4A44" w:rsidR="005A11D5" w:rsidRDefault="008C508E" w:rsidP="005A11D5">
            <w:pPr>
              <w:pStyle w:val="Lijstalinea"/>
              <w:numPr>
                <w:ilvl w:val="0"/>
                <w:numId w:val="3"/>
              </w:numPr>
              <w:rPr>
                <w:lang w:val="en-US"/>
              </w:rPr>
            </w:pPr>
            <w:r>
              <w:rPr>
                <w:lang w:val="en-US"/>
              </w:rPr>
              <w:t>N</w:t>
            </w:r>
            <w:r w:rsidR="005A11D5" w:rsidRPr="005A11D5">
              <w:rPr>
                <w:lang w:val="en-US"/>
              </w:rPr>
              <w:t>ot letting him sleep</w:t>
            </w:r>
            <w:r>
              <w:rPr>
                <w:lang w:val="en-US"/>
              </w:rPr>
              <w:t>,</w:t>
            </w:r>
          </w:p>
          <w:p w14:paraId="659E6D81" w14:textId="2B47CD10" w:rsidR="005A11D5" w:rsidRDefault="008C508E" w:rsidP="005A11D5">
            <w:pPr>
              <w:pStyle w:val="Lijstalinea"/>
              <w:numPr>
                <w:ilvl w:val="0"/>
                <w:numId w:val="3"/>
              </w:numPr>
              <w:rPr>
                <w:lang w:val="en-US"/>
              </w:rPr>
            </w:pPr>
            <w:r>
              <w:rPr>
                <w:lang w:val="en-US"/>
              </w:rPr>
              <w:t>Putting him in an artificial coma to let him sleep, but not remember it,</w:t>
            </w:r>
          </w:p>
          <w:p w14:paraId="17A03B38" w14:textId="655B4831" w:rsidR="008C508E" w:rsidRDefault="008C508E" w:rsidP="005A11D5">
            <w:pPr>
              <w:pStyle w:val="Lijstalinea"/>
              <w:numPr>
                <w:ilvl w:val="0"/>
                <w:numId w:val="3"/>
              </w:numPr>
              <w:rPr>
                <w:lang w:val="en-US"/>
              </w:rPr>
            </w:pPr>
            <w:r>
              <w:rPr>
                <w:lang w:val="en-US"/>
              </w:rPr>
              <w:t>Making his day as bright as possible to stop the nightmares</w:t>
            </w:r>
            <w:r w:rsidR="00C27CBF">
              <w:rPr>
                <w:lang w:val="en-US"/>
              </w:rPr>
              <w:t>,</w:t>
            </w:r>
          </w:p>
          <w:p w14:paraId="79ED7DAD" w14:textId="1EE317B1" w:rsidR="00C27CBF" w:rsidRDefault="00C27CBF" w:rsidP="005A11D5">
            <w:pPr>
              <w:pStyle w:val="Lijstalinea"/>
              <w:numPr>
                <w:ilvl w:val="0"/>
                <w:numId w:val="3"/>
              </w:numPr>
              <w:rPr>
                <w:lang w:val="en-US"/>
              </w:rPr>
            </w:pPr>
            <w:r>
              <w:rPr>
                <w:lang w:val="en-US"/>
              </w:rPr>
              <w:t>Putting on some music while he fell asleep, classical music to be precise</w:t>
            </w:r>
            <w:r w:rsidR="0034774E">
              <w:rPr>
                <w:lang w:val="en-US"/>
              </w:rPr>
              <w:t>,</w:t>
            </w:r>
            <w:r>
              <w:rPr>
                <w:lang w:val="en-US"/>
              </w:rPr>
              <w:t xml:space="preserve"> </w:t>
            </w:r>
          </w:p>
          <w:p w14:paraId="73A1E9F0" w14:textId="7C048CCC" w:rsidR="0034774E" w:rsidRPr="005A11D5" w:rsidRDefault="0034774E" w:rsidP="005A11D5">
            <w:pPr>
              <w:pStyle w:val="Lijstalinea"/>
              <w:numPr>
                <w:ilvl w:val="0"/>
                <w:numId w:val="3"/>
              </w:numPr>
              <w:rPr>
                <w:lang w:val="en-US"/>
              </w:rPr>
            </w:pPr>
            <w:r>
              <w:rPr>
                <w:lang w:val="en-US"/>
              </w:rPr>
              <w:t>Learning him how to lucid dream to control his dreams.</w:t>
            </w:r>
          </w:p>
          <w:p w14:paraId="111182C3" w14:textId="0910B586" w:rsidR="00853843" w:rsidRDefault="00853843" w:rsidP="00EC3446">
            <w:pPr>
              <w:rPr>
                <w:lang w:val="en-US"/>
              </w:rPr>
            </w:pPr>
          </w:p>
          <w:p w14:paraId="61108F73" w14:textId="2CA20CFA" w:rsidR="0034774E" w:rsidRDefault="0034774E" w:rsidP="00EC3446">
            <w:pPr>
              <w:rPr>
                <w:lang w:val="en-US"/>
              </w:rPr>
            </w:pPr>
            <w:r>
              <w:rPr>
                <w:lang w:val="en-US"/>
              </w:rPr>
              <w:t xml:space="preserve">But nothing seemed to work. I’m currently at my wits end while Alexis seems to be suffering even more every day. </w:t>
            </w:r>
          </w:p>
          <w:p w14:paraId="5FD89B0D" w14:textId="6D2F1609" w:rsidR="00C11D0D" w:rsidRDefault="00C11D0D" w:rsidP="00EC3446">
            <w:pPr>
              <w:rPr>
                <w:lang w:val="en-US"/>
              </w:rPr>
            </w:pPr>
            <w:r>
              <w:rPr>
                <w:lang w:val="en-US"/>
              </w:rPr>
              <w:t>Last night, he had a dream that lasted fifty years</w:t>
            </w:r>
            <w:r w:rsidR="000D45F3">
              <w:rPr>
                <w:lang w:val="en-US"/>
              </w:rPr>
              <w:t>. In that dream, he was being chased by ‘a male in a red and green sweater with extremely long knife fingers’.</w:t>
            </w:r>
            <w:r w:rsidR="00F3518F">
              <w:rPr>
                <w:lang w:val="en-US"/>
              </w:rPr>
              <w:t xml:space="preserve"> </w:t>
            </w:r>
          </w:p>
          <w:p w14:paraId="7000AA9D" w14:textId="77777777" w:rsidR="00E35629" w:rsidRDefault="00E35629" w:rsidP="00EC3446">
            <w:pPr>
              <w:rPr>
                <w:lang w:val="en-US"/>
              </w:rPr>
            </w:pPr>
          </w:p>
          <w:p w14:paraId="426D4CD5" w14:textId="49AC3F2E" w:rsidR="00F3518F" w:rsidRDefault="00212A84" w:rsidP="00EC3446">
            <w:pPr>
              <w:rPr>
                <w:lang w:val="en-US"/>
              </w:rPr>
            </w:pPr>
            <w:r>
              <w:rPr>
                <w:lang w:val="en-US"/>
              </w:rPr>
              <w:t>It keeps getting more difficult for him to remember what the day before was. Every time he wakes up, it’s like I’m talking to someone else. Like he truly lives inside his</w:t>
            </w:r>
            <w:r w:rsidR="00AF3166">
              <w:rPr>
                <w:lang w:val="en-US"/>
              </w:rPr>
              <w:t xml:space="preserve"> dream</w:t>
            </w:r>
            <w:r>
              <w:rPr>
                <w:lang w:val="en-US"/>
              </w:rPr>
              <w:t xml:space="preserve"> for an entire lifetime. </w:t>
            </w:r>
          </w:p>
          <w:p w14:paraId="172D8DF9" w14:textId="77777777" w:rsidR="00E35629" w:rsidRDefault="00E35629" w:rsidP="00EC3446">
            <w:pPr>
              <w:rPr>
                <w:lang w:val="en-US"/>
              </w:rPr>
            </w:pPr>
          </w:p>
          <w:p w14:paraId="6EFA496D" w14:textId="7F69C167" w:rsidR="00403923" w:rsidRDefault="00403923" w:rsidP="00EC3446">
            <w:pPr>
              <w:rPr>
                <w:lang w:val="en-US"/>
              </w:rPr>
            </w:pPr>
            <w:r>
              <w:rPr>
                <w:lang w:val="en-US"/>
              </w:rPr>
              <w:t xml:space="preserve">He also started to look different. He no longer looks like someone of this world anymore. At first the changes were small. He looked like he got no sleep at all, nothing new in this department of the hospital, but after a while it got worse. </w:t>
            </w:r>
            <w:r w:rsidR="00E35629">
              <w:rPr>
                <w:lang w:val="en-US"/>
              </w:rPr>
              <w:t>He got wrinkly all over his face, his veins have swollen beyond what they should be, his eyes have sunk deeply in his eye sockets. His hands look like he is over 90 years old.</w:t>
            </w:r>
          </w:p>
          <w:p w14:paraId="3C115153" w14:textId="509DA971" w:rsidR="00E35629" w:rsidRDefault="00533015" w:rsidP="00EC3446">
            <w:pPr>
              <w:rPr>
                <w:lang w:val="en-US"/>
              </w:rPr>
            </w:pPr>
            <w:r>
              <w:rPr>
                <w:lang w:val="en-US"/>
              </w:rPr>
              <w:t>I’m worried for his health.</w:t>
            </w:r>
          </w:p>
          <w:p w14:paraId="7B16C18C" w14:textId="77777777" w:rsidR="00372B5D" w:rsidRDefault="00372B5D" w:rsidP="00EC3446">
            <w:pPr>
              <w:rPr>
                <w:lang w:val="en-US"/>
              </w:rPr>
            </w:pPr>
          </w:p>
          <w:p w14:paraId="43FD9CB8" w14:textId="65B6C5E8" w:rsidR="00852B3E" w:rsidRDefault="0054604C" w:rsidP="00EC3446">
            <w:pPr>
              <w:rPr>
                <w:lang w:val="en-US"/>
              </w:rPr>
            </w:pPr>
            <w:r>
              <w:rPr>
                <w:lang w:val="en-US"/>
              </w:rPr>
              <w:t xml:space="preserve">------------------ a month passes </w:t>
            </w:r>
            <w:r>
              <w:rPr>
                <w:lang w:val="en-US"/>
              </w:rPr>
              <w:t>------------------</w:t>
            </w:r>
          </w:p>
          <w:p w14:paraId="2FD3497F" w14:textId="7D5DA343" w:rsidR="0054604C" w:rsidRDefault="0054604C" w:rsidP="00EC3446">
            <w:pPr>
              <w:rPr>
                <w:lang w:val="en-US"/>
              </w:rPr>
            </w:pPr>
            <w:r>
              <w:rPr>
                <w:lang w:val="en-US"/>
              </w:rPr>
              <w:t xml:space="preserve">It has been a month since the surgery. I had to give up on treating Alexis. I couldn’t cure him or even pause his illness. I’m a failure of a doctor. </w:t>
            </w:r>
          </w:p>
          <w:p w14:paraId="1A6D9C48" w14:textId="77777777" w:rsidR="00F24B67" w:rsidRDefault="0054604C" w:rsidP="00EC3446">
            <w:pPr>
              <w:rPr>
                <w:lang w:val="en-US"/>
              </w:rPr>
            </w:pPr>
            <w:r>
              <w:rPr>
                <w:lang w:val="en-US"/>
              </w:rPr>
              <w:t xml:space="preserve">Two weeks after his surgery, I reported him to the government as a special case that needed more help. He had been researched by the most professional doctors, but to no avail. Three days ago, they gave the task of taking care of Alexis back to me, </w:t>
            </w:r>
            <w:r w:rsidR="00F24B67">
              <w:rPr>
                <w:lang w:val="en-US"/>
              </w:rPr>
              <w:t xml:space="preserve">they also couldn’t help him. </w:t>
            </w:r>
          </w:p>
          <w:p w14:paraId="58AD5E5D" w14:textId="77777777" w:rsidR="00F24B67" w:rsidRDefault="00F24B67" w:rsidP="00EC3446">
            <w:pPr>
              <w:rPr>
                <w:lang w:val="en-US"/>
              </w:rPr>
            </w:pPr>
            <w:r>
              <w:rPr>
                <w:lang w:val="en-US"/>
              </w:rPr>
              <w:t xml:space="preserve">During the time Alexis was being researched by the government, he was asked to record the number of years that have passed inside his dream. On the last day of the research, he returned ’70 million years’. He had a dream where his arm got wedged between a rock and a wall. He was stuck in that position for the entirety of the dream. He saw how to dinosaurs had been wiped out and how humanity had slowly evolved over span of 5 million years. When he got to the industrial revolution, he woke up. </w:t>
            </w:r>
          </w:p>
          <w:p w14:paraId="70E88AD9" w14:textId="2BB530B4" w:rsidR="00F24B67" w:rsidRDefault="00F24B67" w:rsidP="00EC3446">
            <w:pPr>
              <w:rPr>
                <w:lang w:val="en-US"/>
              </w:rPr>
            </w:pPr>
            <w:r>
              <w:rPr>
                <w:lang w:val="en-US"/>
              </w:rPr>
              <w:t xml:space="preserve">When he woke up, he looked nothing like he looked before. His </w:t>
            </w:r>
            <w:r w:rsidR="00A24147">
              <w:rPr>
                <w:lang w:val="en-US"/>
              </w:rPr>
              <w:t xml:space="preserve">hair had partly fallen out of his head and his eyes were barely visible. </w:t>
            </w:r>
            <w:r w:rsidR="009F6538">
              <w:rPr>
                <w:lang w:val="en-US"/>
              </w:rPr>
              <w:t xml:space="preserve">He screamed for an entire hour. After that, his energy was depleted and he simply gave up. </w:t>
            </w:r>
          </w:p>
          <w:p w14:paraId="611A3537" w14:textId="4578784A" w:rsidR="009F6538" w:rsidRDefault="009F6538" w:rsidP="00EC3446">
            <w:pPr>
              <w:rPr>
                <w:lang w:val="en-US"/>
              </w:rPr>
            </w:pPr>
          </w:p>
          <w:p w14:paraId="39AB8BA5" w14:textId="6A707612" w:rsidR="009F6538" w:rsidRDefault="009F6538" w:rsidP="00EC3446">
            <w:pPr>
              <w:rPr>
                <w:lang w:val="en-US"/>
              </w:rPr>
            </w:pPr>
            <w:r>
              <w:rPr>
                <w:lang w:val="en-US"/>
              </w:rPr>
              <w:t>I’m afraid for Alexis.</w:t>
            </w:r>
          </w:p>
          <w:p w14:paraId="776E783D" w14:textId="2917A089" w:rsidR="009F6538" w:rsidRDefault="009F6538" w:rsidP="00EC3446">
            <w:pPr>
              <w:rPr>
                <w:lang w:val="en-US"/>
              </w:rPr>
            </w:pPr>
            <w:r>
              <w:rPr>
                <w:lang w:val="en-US"/>
              </w:rPr>
              <w:t>Afraid that he will get an endless dream. A dream so long that he will never reach the end. One where he sees how the universe is born and how it will end.</w:t>
            </w:r>
          </w:p>
          <w:p w14:paraId="0A7666DD" w14:textId="7B54DD82" w:rsidR="009F6538" w:rsidRDefault="009F6538" w:rsidP="00EC3446">
            <w:pPr>
              <w:rPr>
                <w:lang w:val="en-US"/>
              </w:rPr>
            </w:pPr>
          </w:p>
          <w:p w14:paraId="01C2D165" w14:textId="0D59D5E8" w:rsidR="009F6538" w:rsidRDefault="009F6538" w:rsidP="00EC3446">
            <w:pPr>
              <w:rPr>
                <w:lang w:val="en-US"/>
              </w:rPr>
            </w:pPr>
            <w:r>
              <w:rPr>
                <w:lang w:val="en-US"/>
              </w:rPr>
              <w:lastRenderedPageBreak/>
              <w:t xml:space="preserve">The next morning, Alexis didn’t wake up. I opened a window to get some fresh air for him, but he just crumbled like a dried </w:t>
            </w:r>
            <w:r w:rsidR="00A33392">
              <w:rPr>
                <w:lang w:val="en-US"/>
              </w:rPr>
              <w:t xml:space="preserve">out leaf waiting to be crunched. </w:t>
            </w:r>
            <w:r w:rsidR="000A041E">
              <w:rPr>
                <w:lang w:val="en-US"/>
              </w:rPr>
              <w:t>He slowly turned to ash and got spread through the room due to the wind blowing through the windows.</w:t>
            </w:r>
          </w:p>
          <w:p w14:paraId="4A6FD263" w14:textId="3EE70724" w:rsidR="000A041E" w:rsidRDefault="000A041E" w:rsidP="00EC3446">
            <w:pPr>
              <w:rPr>
                <w:lang w:val="en-US"/>
              </w:rPr>
            </w:pPr>
          </w:p>
          <w:p w14:paraId="4009CE7D" w14:textId="67E0954A" w:rsidR="000A041E" w:rsidRDefault="000A041E" w:rsidP="00EC3446">
            <w:pPr>
              <w:rPr>
                <w:lang w:val="en-US"/>
              </w:rPr>
            </w:pPr>
            <w:r>
              <w:rPr>
                <w:lang w:val="en-US"/>
              </w:rPr>
              <w:t>He didn’t have to suffer on this earth anymore…</w:t>
            </w:r>
          </w:p>
          <w:p w14:paraId="2DCC30E5" w14:textId="0D7C8215" w:rsidR="000A041E" w:rsidRDefault="000A041E" w:rsidP="00EC3446">
            <w:pPr>
              <w:rPr>
                <w:lang w:val="en-US"/>
              </w:rPr>
            </w:pPr>
          </w:p>
          <w:p w14:paraId="7C971EA4" w14:textId="277DBE89" w:rsidR="000A041E" w:rsidRDefault="000A041E" w:rsidP="00EC3446">
            <w:pPr>
              <w:rPr>
                <w:lang w:val="en-US"/>
              </w:rPr>
            </w:pPr>
            <w:r>
              <w:rPr>
                <w:lang w:val="en-US"/>
              </w:rPr>
              <w:t>[ending achieved: ‘The endless dream’]</w:t>
            </w:r>
          </w:p>
          <w:p w14:paraId="4B7B088C" w14:textId="4578BD29" w:rsidR="00852B3E" w:rsidRDefault="00852B3E" w:rsidP="00EC3446">
            <w:pPr>
              <w:rPr>
                <w:lang w:val="en-US"/>
              </w:rPr>
            </w:pPr>
          </w:p>
        </w:tc>
      </w:tr>
    </w:tbl>
    <w:p w14:paraId="2B774207" w14:textId="3DAF5D50" w:rsidR="00275F4F" w:rsidRDefault="00275F4F" w:rsidP="00EC3446">
      <w:pPr>
        <w:rPr>
          <w:lang w:val="en-US"/>
        </w:rPr>
      </w:pPr>
    </w:p>
    <w:tbl>
      <w:tblPr>
        <w:tblStyle w:val="Tabelraster"/>
        <w:tblW w:w="0" w:type="auto"/>
        <w:tblLook w:val="04A0" w:firstRow="1" w:lastRow="0" w:firstColumn="1" w:lastColumn="0" w:noHBand="0" w:noVBand="1"/>
      </w:tblPr>
      <w:tblGrid>
        <w:gridCol w:w="9062"/>
      </w:tblGrid>
      <w:tr w:rsidR="00724199" w14:paraId="5E111A5C" w14:textId="77777777" w:rsidTr="00724199">
        <w:tc>
          <w:tcPr>
            <w:tcW w:w="9062" w:type="dxa"/>
          </w:tcPr>
          <w:p w14:paraId="24BCE873" w14:textId="77777777" w:rsidR="00724199" w:rsidRDefault="00724199" w:rsidP="00724199">
            <w:pPr>
              <w:pStyle w:val="Kop3"/>
              <w:outlineLvl w:val="2"/>
              <w:rPr>
                <w:lang w:val="en-US"/>
              </w:rPr>
            </w:pPr>
            <w:r>
              <w:rPr>
                <w:lang w:val="en-US"/>
              </w:rPr>
              <w:t>Scenario 2c</w:t>
            </w:r>
          </w:p>
          <w:p w14:paraId="007D32C3" w14:textId="32819550" w:rsidR="00724199" w:rsidRPr="00724199" w:rsidRDefault="00724199" w:rsidP="00724199">
            <w:pPr>
              <w:rPr>
                <w:lang w:val="en-US"/>
              </w:rPr>
            </w:pPr>
            <w:r>
              <w:rPr>
                <w:lang w:val="en-US"/>
              </w:rPr>
              <w:t xml:space="preserve">The patient </w:t>
            </w:r>
            <w:proofErr w:type="spellStart"/>
            <w:r>
              <w:rPr>
                <w:lang w:val="en-US"/>
              </w:rPr>
              <w:t>panicks</w:t>
            </w:r>
            <w:proofErr w:type="spellEnd"/>
            <w:r>
              <w:rPr>
                <w:lang w:val="en-US"/>
              </w:rPr>
              <w:t xml:space="preserve"> due to his lack of sleep. </w:t>
            </w:r>
          </w:p>
        </w:tc>
      </w:tr>
      <w:tr w:rsidR="00724199" w14:paraId="4D024108" w14:textId="77777777" w:rsidTr="00724199">
        <w:tc>
          <w:tcPr>
            <w:tcW w:w="9062" w:type="dxa"/>
          </w:tcPr>
          <w:p w14:paraId="7CC2034C" w14:textId="77777777" w:rsidR="00B35A24" w:rsidRDefault="00B35A24" w:rsidP="00B35A24">
            <w:pPr>
              <w:pStyle w:val="Kop3"/>
              <w:outlineLvl w:val="2"/>
              <w:rPr>
                <w:lang w:val="en-US"/>
              </w:rPr>
            </w:pPr>
            <w:r>
              <w:rPr>
                <w:lang w:val="en-US"/>
              </w:rPr>
              <w:t>Characters:</w:t>
            </w:r>
          </w:p>
          <w:p w14:paraId="16C8484B" w14:textId="77777777" w:rsidR="00B35A24" w:rsidRDefault="00B35A24" w:rsidP="00B35A24">
            <w:pPr>
              <w:rPr>
                <w:lang w:val="en-US"/>
              </w:rPr>
            </w:pPr>
            <w:r>
              <w:rPr>
                <w:lang w:val="en-US"/>
              </w:rPr>
              <w:t xml:space="preserve">Dr. </w:t>
            </w:r>
            <w:proofErr w:type="spellStart"/>
            <w:r>
              <w:rPr>
                <w:lang w:val="en-US"/>
              </w:rPr>
              <w:t>Leskinen</w:t>
            </w:r>
            <w:proofErr w:type="spellEnd"/>
          </w:p>
          <w:p w14:paraId="23891C1F" w14:textId="15F4FD03" w:rsidR="00B35A24" w:rsidRDefault="00B35A24" w:rsidP="00B35A24">
            <w:pPr>
              <w:rPr>
                <w:lang w:val="en-US"/>
              </w:rPr>
            </w:pPr>
            <w:r>
              <w:rPr>
                <w:lang w:val="en-US"/>
              </w:rPr>
              <w:t>Patient Alexis</w:t>
            </w:r>
          </w:p>
          <w:p w14:paraId="512D2C1D" w14:textId="6194C652" w:rsidR="00547DCC" w:rsidRPr="00B35A24" w:rsidRDefault="00547DCC" w:rsidP="00B35A24">
            <w:pPr>
              <w:rPr>
                <w:lang w:val="en-US"/>
              </w:rPr>
            </w:pPr>
          </w:p>
        </w:tc>
      </w:tr>
      <w:tr w:rsidR="00724199" w14:paraId="24E4D507" w14:textId="77777777" w:rsidTr="00724199">
        <w:tc>
          <w:tcPr>
            <w:tcW w:w="9062" w:type="dxa"/>
          </w:tcPr>
          <w:p w14:paraId="66163891" w14:textId="420CE486" w:rsidR="00724199" w:rsidRDefault="00547DCC" w:rsidP="00547DCC">
            <w:pPr>
              <w:pStyle w:val="Kop3"/>
              <w:outlineLvl w:val="2"/>
              <w:rPr>
                <w:lang w:val="en-US"/>
              </w:rPr>
            </w:pPr>
            <w:r>
              <w:rPr>
                <w:lang w:val="en-US"/>
              </w:rPr>
              <w:t>Story:</w:t>
            </w:r>
          </w:p>
          <w:p w14:paraId="03A7BAA8" w14:textId="1E38181D" w:rsidR="00547DCC" w:rsidRPr="00547DCC" w:rsidRDefault="00547DCC" w:rsidP="00547DCC">
            <w:pPr>
              <w:rPr>
                <w:lang w:val="en-US"/>
              </w:rPr>
            </w:pPr>
            <w:r>
              <w:rPr>
                <w:lang w:val="en-US"/>
              </w:rPr>
              <w:t xml:space="preserve">Dr. </w:t>
            </w:r>
            <w:proofErr w:type="spellStart"/>
            <w:r>
              <w:rPr>
                <w:lang w:val="en-US"/>
              </w:rPr>
              <w:t>Leskinen</w:t>
            </w:r>
            <w:proofErr w:type="spellEnd"/>
            <w:r>
              <w:rPr>
                <w:lang w:val="en-US"/>
              </w:rPr>
              <w:t>:</w:t>
            </w:r>
          </w:p>
          <w:p w14:paraId="04CF8952" w14:textId="43B5411B" w:rsidR="00547DCC" w:rsidRDefault="00547DCC" w:rsidP="00547DCC">
            <w:pPr>
              <w:rPr>
                <w:lang w:val="en-US"/>
              </w:rPr>
            </w:pPr>
            <w:r>
              <w:rPr>
                <w:lang w:val="en-US"/>
              </w:rPr>
              <w:t>“No, Alexis, you can’t sleep for now. You need to be awake to avoid another dream.</w:t>
            </w:r>
            <w:r w:rsidR="007E6ABA">
              <w:rPr>
                <w:lang w:val="en-US"/>
              </w:rPr>
              <w:t>”</w:t>
            </w:r>
          </w:p>
          <w:p w14:paraId="6A85AA58" w14:textId="3E7221D6" w:rsidR="00C91D2F" w:rsidRPr="00547DCC" w:rsidRDefault="00C91D2F" w:rsidP="007E6ABA">
            <w:pPr>
              <w:rPr>
                <w:lang w:val="en-US"/>
              </w:rPr>
            </w:pPr>
          </w:p>
        </w:tc>
      </w:tr>
    </w:tbl>
    <w:p w14:paraId="0B9BA7D9" w14:textId="4B70A11C" w:rsidR="00724199" w:rsidRDefault="00724199" w:rsidP="00EC3446">
      <w:pPr>
        <w:rPr>
          <w:lang w:val="en-US"/>
        </w:rPr>
      </w:pPr>
    </w:p>
    <w:tbl>
      <w:tblPr>
        <w:tblStyle w:val="Tabelraster"/>
        <w:tblW w:w="0" w:type="auto"/>
        <w:tblLook w:val="04A0" w:firstRow="1" w:lastRow="0" w:firstColumn="1" w:lastColumn="0" w:noHBand="0" w:noVBand="1"/>
      </w:tblPr>
      <w:tblGrid>
        <w:gridCol w:w="9062"/>
      </w:tblGrid>
      <w:tr w:rsidR="007E6ABA" w14:paraId="6CBF3406" w14:textId="77777777" w:rsidTr="007E6ABA">
        <w:tc>
          <w:tcPr>
            <w:tcW w:w="9062" w:type="dxa"/>
          </w:tcPr>
          <w:p w14:paraId="04AB565D" w14:textId="790041F1" w:rsidR="007E6ABA" w:rsidRDefault="007E6ABA" w:rsidP="007E6ABA">
            <w:pPr>
              <w:pStyle w:val="Kop3"/>
              <w:rPr>
                <w:lang w:val="en-US"/>
              </w:rPr>
            </w:pPr>
            <w:r>
              <w:rPr>
                <w:lang w:val="en-US"/>
              </w:rPr>
              <w:t>Scenario: [Bad Ending: ‘Same as it ever was’]</w:t>
            </w:r>
          </w:p>
          <w:p w14:paraId="1B6AD6CD" w14:textId="72A5A50C" w:rsidR="007E6ABA" w:rsidRDefault="007E6ABA" w:rsidP="00EC3446">
            <w:pPr>
              <w:rPr>
                <w:lang w:val="en-US"/>
              </w:rPr>
            </w:pPr>
            <w:r>
              <w:rPr>
                <w:lang w:val="en-US"/>
              </w:rPr>
              <w:t>Alexis spread the disease and made the entirety of mankind suffer</w:t>
            </w:r>
          </w:p>
        </w:tc>
      </w:tr>
      <w:tr w:rsidR="007E6ABA" w14:paraId="55308613" w14:textId="77777777" w:rsidTr="007E6ABA">
        <w:tc>
          <w:tcPr>
            <w:tcW w:w="9062" w:type="dxa"/>
          </w:tcPr>
          <w:p w14:paraId="6133B125" w14:textId="77777777" w:rsidR="007E6ABA" w:rsidRDefault="007E6ABA" w:rsidP="00EC3446">
            <w:pPr>
              <w:rPr>
                <w:lang w:val="en-US"/>
              </w:rPr>
            </w:pPr>
            <w:r>
              <w:rPr>
                <w:lang w:val="en-US"/>
              </w:rPr>
              <w:t>Characters:</w:t>
            </w:r>
          </w:p>
          <w:p w14:paraId="1F456586" w14:textId="77777777" w:rsidR="007E6ABA" w:rsidRDefault="007E6ABA" w:rsidP="00EC3446">
            <w:pPr>
              <w:rPr>
                <w:lang w:val="en-US"/>
              </w:rPr>
            </w:pPr>
            <w:r>
              <w:rPr>
                <w:lang w:val="en-US"/>
              </w:rPr>
              <w:t xml:space="preserve">Dr </w:t>
            </w:r>
            <w:proofErr w:type="spellStart"/>
            <w:r>
              <w:rPr>
                <w:lang w:val="en-US"/>
              </w:rPr>
              <w:t>Leskinen</w:t>
            </w:r>
            <w:proofErr w:type="spellEnd"/>
          </w:p>
          <w:p w14:paraId="6128ED48" w14:textId="77777777" w:rsidR="007E6ABA" w:rsidRDefault="007E6ABA" w:rsidP="00EC3446">
            <w:pPr>
              <w:rPr>
                <w:lang w:val="en-US"/>
              </w:rPr>
            </w:pPr>
            <w:r>
              <w:rPr>
                <w:lang w:val="en-US"/>
              </w:rPr>
              <w:t>Patient Alexis</w:t>
            </w:r>
          </w:p>
          <w:p w14:paraId="7E3BBF8D" w14:textId="47A37E7B" w:rsidR="007E6ABA" w:rsidRDefault="007E6ABA" w:rsidP="00EC3446">
            <w:pPr>
              <w:rPr>
                <w:lang w:val="en-US"/>
              </w:rPr>
            </w:pPr>
            <w:r>
              <w:rPr>
                <w:lang w:val="en-US"/>
              </w:rPr>
              <w:t>Dr Judy</w:t>
            </w:r>
          </w:p>
        </w:tc>
      </w:tr>
      <w:tr w:rsidR="007E6ABA" w14:paraId="7313F8EB" w14:textId="77777777" w:rsidTr="007E6ABA">
        <w:tc>
          <w:tcPr>
            <w:tcW w:w="9062" w:type="dxa"/>
          </w:tcPr>
          <w:p w14:paraId="7916733E" w14:textId="2CFA8402" w:rsidR="007E6ABA" w:rsidRDefault="007E6ABA" w:rsidP="007E6ABA">
            <w:pPr>
              <w:rPr>
                <w:lang w:val="en-US"/>
              </w:rPr>
            </w:pPr>
            <w:r>
              <w:rPr>
                <w:lang w:val="en-US"/>
              </w:rPr>
              <w:t xml:space="preserve">Dr. </w:t>
            </w:r>
            <w:proofErr w:type="spellStart"/>
            <w:r>
              <w:rPr>
                <w:lang w:val="en-US"/>
              </w:rPr>
              <w:t>Leskinen</w:t>
            </w:r>
            <w:proofErr w:type="spellEnd"/>
            <w:r>
              <w:rPr>
                <w:lang w:val="en-US"/>
              </w:rPr>
              <w:t>:</w:t>
            </w:r>
          </w:p>
          <w:p w14:paraId="729B11E3" w14:textId="78389008" w:rsidR="007E6ABA" w:rsidRDefault="007E6ABA" w:rsidP="007E6ABA">
            <w:pPr>
              <w:rPr>
                <w:lang w:val="en-US"/>
              </w:rPr>
            </w:pPr>
            <w:r>
              <w:rPr>
                <w:lang w:val="en-US"/>
              </w:rPr>
              <w:t>“</w:t>
            </w:r>
            <w:r>
              <w:rPr>
                <w:lang w:val="en-US"/>
              </w:rPr>
              <w:t>I will make another coffee for you, so just stay awake for a little longer.”</w:t>
            </w:r>
          </w:p>
          <w:p w14:paraId="420A1B57" w14:textId="77777777" w:rsidR="007E6ABA" w:rsidRDefault="007E6ABA" w:rsidP="007E6ABA">
            <w:pPr>
              <w:rPr>
                <w:lang w:val="en-US"/>
              </w:rPr>
            </w:pPr>
          </w:p>
          <w:p w14:paraId="18C7A569" w14:textId="309F1DE7" w:rsidR="007E6ABA" w:rsidRDefault="007E6ABA" w:rsidP="007E6ABA">
            <w:pPr>
              <w:rPr>
                <w:lang w:val="en-US"/>
              </w:rPr>
            </w:pPr>
            <w:r>
              <w:rPr>
                <w:lang w:val="en-US"/>
              </w:rPr>
              <w:t xml:space="preserve">I walked out of the room before Alexis could reject the idea. </w:t>
            </w:r>
          </w:p>
          <w:p w14:paraId="634AFCA2" w14:textId="77777777" w:rsidR="00213F06" w:rsidRDefault="00213F06" w:rsidP="007E6ABA">
            <w:pPr>
              <w:rPr>
                <w:lang w:val="en-US"/>
              </w:rPr>
            </w:pPr>
          </w:p>
          <w:p w14:paraId="6D1DFE44" w14:textId="56A5C5B9" w:rsidR="007A6293" w:rsidRDefault="00083051" w:rsidP="007E6ABA">
            <w:pPr>
              <w:rPr>
                <w:lang w:val="en-US"/>
              </w:rPr>
            </w:pPr>
            <w:r>
              <w:rPr>
                <w:lang w:val="en-US"/>
              </w:rPr>
              <w:t>-------------------if Ending &gt; 1</w:t>
            </w:r>
            <w:r>
              <w:rPr>
                <w:lang w:val="en-US"/>
              </w:rPr>
              <w:t>-------------------</w:t>
            </w:r>
          </w:p>
          <w:p w14:paraId="4E5AD1A5" w14:textId="6A6BE2DC" w:rsidR="003858F4" w:rsidRDefault="003858F4" w:rsidP="007E6ABA">
            <w:pPr>
              <w:rPr>
                <w:lang w:val="en-US"/>
              </w:rPr>
            </w:pPr>
            <w:r>
              <w:rPr>
                <w:lang w:val="en-US"/>
              </w:rPr>
              <w:t>I scratched my beard before I noticed that I forgot my mask. It must be because I was up late watching different Netflix series the last few days.</w:t>
            </w:r>
          </w:p>
          <w:p w14:paraId="5B1E7965" w14:textId="77777777" w:rsidR="007A6293" w:rsidRDefault="007A6293" w:rsidP="007E6ABA">
            <w:pPr>
              <w:rPr>
                <w:lang w:val="en-US"/>
              </w:rPr>
            </w:pPr>
          </w:p>
          <w:p w14:paraId="47EB0A7B" w14:textId="32900BB9" w:rsidR="007A6293" w:rsidRDefault="007A6293" w:rsidP="007E6ABA">
            <w:pPr>
              <w:rPr>
                <w:lang w:val="en-US"/>
              </w:rPr>
            </w:pPr>
            <w:r>
              <w:rPr>
                <w:lang w:val="en-US"/>
              </w:rPr>
              <w:t xml:space="preserve">Dr. </w:t>
            </w:r>
            <w:proofErr w:type="spellStart"/>
            <w:r>
              <w:rPr>
                <w:lang w:val="en-US"/>
              </w:rPr>
              <w:t>Leskinen</w:t>
            </w:r>
            <w:proofErr w:type="spellEnd"/>
          </w:p>
          <w:p w14:paraId="33D7962C" w14:textId="5A0A427E" w:rsidR="007A6293" w:rsidRDefault="007A6293" w:rsidP="007E6ABA">
            <w:pPr>
              <w:rPr>
                <w:lang w:val="en-US"/>
              </w:rPr>
            </w:pPr>
            <w:r>
              <w:rPr>
                <w:lang w:val="en-US"/>
              </w:rPr>
              <w:t>‘I sure hope that whatever Alexis has, it is something that is not transmissible by air”</w:t>
            </w:r>
          </w:p>
          <w:p w14:paraId="2CB94148" w14:textId="77777777" w:rsidR="00213F06" w:rsidRDefault="003858F4" w:rsidP="007E6ABA">
            <w:pPr>
              <w:rPr>
                <w:lang w:val="en-US"/>
              </w:rPr>
            </w:pPr>
            <w:r>
              <w:rPr>
                <w:lang w:val="en-US"/>
              </w:rPr>
              <w:t>----------------------</w:t>
            </w:r>
            <w:r w:rsidR="00754599">
              <w:rPr>
                <w:lang w:val="en-US"/>
              </w:rPr>
              <w:t>end of If statement</w:t>
            </w:r>
            <w:r>
              <w:rPr>
                <w:lang w:val="en-US"/>
              </w:rPr>
              <w:t>--------</w:t>
            </w:r>
          </w:p>
          <w:p w14:paraId="7AE73AD1" w14:textId="04BEF492" w:rsidR="00083051" w:rsidRDefault="00083051" w:rsidP="007E6ABA">
            <w:pPr>
              <w:rPr>
                <w:lang w:val="en-US"/>
              </w:rPr>
            </w:pPr>
            <w:r>
              <w:rPr>
                <w:lang w:val="en-US"/>
              </w:rPr>
              <w:t xml:space="preserve"> </w:t>
            </w:r>
          </w:p>
          <w:p w14:paraId="3E216797" w14:textId="77777777" w:rsidR="007E6ABA" w:rsidRDefault="007E6ABA" w:rsidP="007E6ABA">
            <w:pPr>
              <w:rPr>
                <w:lang w:val="en-US"/>
              </w:rPr>
            </w:pPr>
            <w:r>
              <w:rPr>
                <w:lang w:val="en-US"/>
              </w:rPr>
              <w:t xml:space="preserve">I was walking to the coffee machine when I saw Dr. Judy. </w:t>
            </w:r>
          </w:p>
          <w:p w14:paraId="228FD969" w14:textId="77777777" w:rsidR="007E6ABA" w:rsidRDefault="007E6ABA" w:rsidP="007E6ABA">
            <w:pPr>
              <w:rPr>
                <w:lang w:val="en-US"/>
              </w:rPr>
            </w:pPr>
            <w:r>
              <w:rPr>
                <w:lang w:val="en-US"/>
              </w:rPr>
              <w:t>I hadn’t seen her in days since she was the best doctor on the Emergency Room department.</w:t>
            </w:r>
          </w:p>
          <w:p w14:paraId="0394448D" w14:textId="77777777" w:rsidR="007E6ABA" w:rsidRDefault="007E6ABA" w:rsidP="007E6ABA">
            <w:pPr>
              <w:rPr>
                <w:lang w:val="en-US"/>
              </w:rPr>
            </w:pPr>
            <w:r>
              <w:rPr>
                <w:lang w:val="en-US"/>
              </w:rPr>
              <w:t xml:space="preserve">While I was chatting up with her, I heard a bloodcurdling scream. </w:t>
            </w:r>
          </w:p>
          <w:p w14:paraId="6A167990" w14:textId="77777777" w:rsidR="007E6ABA" w:rsidRDefault="007E6ABA" w:rsidP="007E6ABA">
            <w:pPr>
              <w:rPr>
                <w:lang w:val="en-US"/>
              </w:rPr>
            </w:pPr>
            <w:r>
              <w:rPr>
                <w:lang w:val="en-US"/>
              </w:rPr>
              <w:t>I saw a patient run through the hallways with a look like she had seen the grim reaper.</w:t>
            </w:r>
          </w:p>
          <w:p w14:paraId="7B4266D2" w14:textId="77777777" w:rsidR="007E6ABA" w:rsidRDefault="007E6ABA" w:rsidP="007E6ABA">
            <w:pPr>
              <w:rPr>
                <w:lang w:val="en-US"/>
              </w:rPr>
            </w:pPr>
            <w:r>
              <w:rPr>
                <w:lang w:val="en-US"/>
              </w:rPr>
              <w:t xml:space="preserve">Behind her was Alexis. Trying to match her speed while dragging his left leg behind him. </w:t>
            </w:r>
          </w:p>
          <w:p w14:paraId="3D6F7A81" w14:textId="77777777" w:rsidR="007E6ABA" w:rsidRDefault="007E6ABA" w:rsidP="007E6ABA">
            <w:pPr>
              <w:rPr>
                <w:lang w:val="en-US"/>
              </w:rPr>
            </w:pPr>
            <w:r>
              <w:rPr>
                <w:lang w:val="en-US"/>
              </w:rPr>
              <w:t>He ran like an elderly man with a leg that looked like it hurt.</w:t>
            </w:r>
          </w:p>
          <w:p w14:paraId="78BB7636" w14:textId="77777777" w:rsidR="007E6ABA" w:rsidRDefault="007E6ABA" w:rsidP="007E6ABA">
            <w:pPr>
              <w:rPr>
                <w:lang w:val="en-US"/>
              </w:rPr>
            </w:pPr>
          </w:p>
          <w:p w14:paraId="4AB2DD2B" w14:textId="77777777" w:rsidR="007E6ABA" w:rsidRDefault="007E6ABA" w:rsidP="007E6ABA">
            <w:pPr>
              <w:rPr>
                <w:lang w:val="en-US"/>
              </w:rPr>
            </w:pPr>
            <w:r>
              <w:rPr>
                <w:lang w:val="en-US"/>
              </w:rPr>
              <w:t>Patient Alexis:</w:t>
            </w:r>
          </w:p>
          <w:p w14:paraId="4ADB95A9" w14:textId="77777777" w:rsidR="007E6ABA" w:rsidRDefault="007E6ABA" w:rsidP="007E6ABA">
            <w:pPr>
              <w:rPr>
                <w:lang w:val="en-US"/>
              </w:rPr>
            </w:pPr>
            <w:r>
              <w:rPr>
                <w:lang w:val="en-US"/>
              </w:rPr>
              <w:t>“Please… someone… help me…”</w:t>
            </w:r>
          </w:p>
          <w:p w14:paraId="65094278" w14:textId="77777777" w:rsidR="007E6ABA" w:rsidRDefault="007E6ABA" w:rsidP="007E6ABA">
            <w:pPr>
              <w:rPr>
                <w:lang w:val="en-US"/>
              </w:rPr>
            </w:pPr>
            <w:r>
              <w:rPr>
                <w:lang w:val="en-US"/>
              </w:rPr>
              <w:t>He sounded tired and sad at the same time.</w:t>
            </w:r>
          </w:p>
          <w:p w14:paraId="2F47D9C6" w14:textId="77777777" w:rsidR="007E6ABA" w:rsidRDefault="007E6ABA" w:rsidP="007E6ABA">
            <w:pPr>
              <w:rPr>
                <w:lang w:val="en-US"/>
              </w:rPr>
            </w:pPr>
          </w:p>
          <w:p w14:paraId="727A5525" w14:textId="30904905" w:rsidR="007E6ABA" w:rsidRDefault="007E6ABA" w:rsidP="007E6ABA">
            <w:pPr>
              <w:rPr>
                <w:lang w:val="en-US"/>
              </w:rPr>
            </w:pPr>
            <w:r>
              <w:rPr>
                <w:lang w:val="en-US"/>
              </w:rPr>
              <w:t>I quickly ran after Alexis and after catching him I guided him back to his room.</w:t>
            </w:r>
          </w:p>
          <w:p w14:paraId="2A4E1764" w14:textId="10E41140" w:rsidR="007D5528" w:rsidRDefault="007D5528" w:rsidP="007E6ABA">
            <w:pPr>
              <w:rPr>
                <w:lang w:val="en-US"/>
              </w:rPr>
            </w:pPr>
          </w:p>
          <w:p w14:paraId="18768763" w14:textId="14A15720" w:rsidR="007D5528" w:rsidRDefault="007D5528" w:rsidP="007E6ABA">
            <w:pPr>
              <w:rPr>
                <w:lang w:val="en-US"/>
              </w:rPr>
            </w:pPr>
            <w:r>
              <w:rPr>
                <w:lang w:val="en-US"/>
              </w:rPr>
              <w:t xml:space="preserve">Dr. </w:t>
            </w:r>
            <w:proofErr w:type="spellStart"/>
            <w:r>
              <w:rPr>
                <w:lang w:val="en-US"/>
              </w:rPr>
              <w:t>Leskinen</w:t>
            </w:r>
            <w:proofErr w:type="spellEnd"/>
            <w:r>
              <w:rPr>
                <w:lang w:val="en-US"/>
              </w:rPr>
              <w:t xml:space="preserve"> (angry):</w:t>
            </w:r>
          </w:p>
          <w:p w14:paraId="0C9813A9" w14:textId="6D55C813" w:rsidR="007D5528" w:rsidRDefault="007D5528" w:rsidP="007E6ABA">
            <w:pPr>
              <w:rPr>
                <w:lang w:val="en-US"/>
              </w:rPr>
            </w:pPr>
            <w:r>
              <w:rPr>
                <w:lang w:val="en-US"/>
              </w:rPr>
              <w:t>“What do you think you are doing?!”</w:t>
            </w:r>
          </w:p>
          <w:p w14:paraId="2F6C7629" w14:textId="77777777" w:rsidR="007E6ABA" w:rsidRDefault="007E6ABA" w:rsidP="00EC3446">
            <w:pPr>
              <w:rPr>
                <w:lang w:val="en-US"/>
              </w:rPr>
            </w:pPr>
          </w:p>
          <w:p w14:paraId="556F2DCA" w14:textId="77777777" w:rsidR="007D5528" w:rsidRDefault="007D5528" w:rsidP="00EC3446">
            <w:pPr>
              <w:rPr>
                <w:lang w:val="en-US"/>
              </w:rPr>
            </w:pPr>
            <w:r>
              <w:rPr>
                <w:lang w:val="en-US"/>
              </w:rPr>
              <w:t>Patient Alexis:</w:t>
            </w:r>
          </w:p>
          <w:p w14:paraId="0FB6BCB1" w14:textId="77777777" w:rsidR="007D5528" w:rsidRDefault="007D5528" w:rsidP="00EC3446">
            <w:pPr>
              <w:rPr>
                <w:lang w:val="en-US"/>
              </w:rPr>
            </w:pPr>
            <w:r>
              <w:rPr>
                <w:lang w:val="en-US"/>
              </w:rPr>
              <w:t xml:space="preserve">“I needed to get out of that room, doctor. In my last dream, I was trapped inside this room for over two years. When I woke up, I barely remembered why I was here again. </w:t>
            </w:r>
          </w:p>
          <w:p w14:paraId="1C1EC24C" w14:textId="51EF0BC1" w:rsidR="00D95799" w:rsidRDefault="007D5528" w:rsidP="00EC3446">
            <w:pPr>
              <w:rPr>
                <w:lang w:val="en-US"/>
              </w:rPr>
            </w:pPr>
            <w:r>
              <w:rPr>
                <w:lang w:val="en-US"/>
              </w:rPr>
              <w:t>But when you left the room, I panicked so much that I started running.</w:t>
            </w:r>
            <w:r w:rsidR="00D95799">
              <w:rPr>
                <w:lang w:val="en-US"/>
              </w:rPr>
              <w:t xml:space="preserve"> I entered the first open room that I found and in that was a girl that started screaming.”</w:t>
            </w:r>
          </w:p>
          <w:p w14:paraId="5AA2C673" w14:textId="31A413BA" w:rsidR="00812CF2" w:rsidRDefault="00812CF2" w:rsidP="00EC3446">
            <w:pPr>
              <w:rPr>
                <w:lang w:val="en-US"/>
              </w:rPr>
            </w:pPr>
          </w:p>
          <w:p w14:paraId="7E959A43" w14:textId="77777777" w:rsidR="00812CF2" w:rsidRDefault="00812CF2" w:rsidP="00EC3446">
            <w:pPr>
              <w:rPr>
                <w:lang w:val="en-US"/>
              </w:rPr>
            </w:pPr>
          </w:p>
          <w:p w14:paraId="41945880" w14:textId="58437899" w:rsidR="007D5528" w:rsidRDefault="007D5528" w:rsidP="00EC3446">
            <w:pPr>
              <w:rPr>
                <w:lang w:val="en-US"/>
              </w:rPr>
            </w:pPr>
          </w:p>
        </w:tc>
      </w:tr>
    </w:tbl>
    <w:p w14:paraId="3AE18664" w14:textId="77777777" w:rsidR="007E6ABA" w:rsidRPr="00922823" w:rsidRDefault="007E6ABA" w:rsidP="00EC3446">
      <w:pPr>
        <w:rPr>
          <w:lang w:val="en-US"/>
        </w:rPr>
      </w:pPr>
    </w:p>
    <w:p w14:paraId="7293C0F0" w14:textId="08BBF974" w:rsidR="00EC3446" w:rsidRPr="00922823" w:rsidRDefault="00D46752" w:rsidP="00EC3446">
      <w:pPr>
        <w:rPr>
          <w:lang w:val="en-US"/>
        </w:rPr>
      </w:pPr>
      <w:r w:rsidRPr="00922823">
        <w:rPr>
          <w:noProof/>
          <w:lang w:val="en-US"/>
        </w:rPr>
        <w:lastRenderedPageBreak/>
        <w:drawing>
          <wp:inline distT="0" distB="0" distL="0" distR="0" wp14:anchorId="0756DC06" wp14:editId="36FF2E66">
            <wp:extent cx="5753100" cy="6675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6675120"/>
                    </a:xfrm>
                    <a:prstGeom prst="rect">
                      <a:avLst/>
                    </a:prstGeom>
                    <a:noFill/>
                    <a:ln>
                      <a:noFill/>
                    </a:ln>
                  </pic:spPr>
                </pic:pic>
              </a:graphicData>
            </a:graphic>
          </wp:inline>
        </w:drawing>
      </w:r>
      <w:r w:rsidR="005918CC" w:rsidRPr="00922823">
        <w:rPr>
          <w:lang w:val="en-US"/>
        </w:rPr>
        <w:t xml:space="preserve"> </w:t>
      </w:r>
    </w:p>
    <w:sectPr w:rsidR="00EC3446" w:rsidRPr="0092282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8EE4E" w14:textId="77777777" w:rsidR="00A92824" w:rsidRDefault="00A92824" w:rsidP="009A11C7">
      <w:pPr>
        <w:spacing w:after="0" w:line="240" w:lineRule="auto"/>
      </w:pPr>
      <w:r>
        <w:separator/>
      </w:r>
    </w:p>
  </w:endnote>
  <w:endnote w:type="continuationSeparator" w:id="0">
    <w:p w14:paraId="0C5F1491" w14:textId="77777777" w:rsidR="00A92824" w:rsidRDefault="00A92824" w:rsidP="009A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94615"/>
      <w:docPartObj>
        <w:docPartGallery w:val="Page Numbers (Bottom of Page)"/>
        <w:docPartUnique/>
      </w:docPartObj>
    </w:sdtPr>
    <w:sdtContent>
      <w:p w14:paraId="5F14E3FD" w14:textId="77777777" w:rsidR="003916D1" w:rsidRDefault="003916D1">
        <w:pPr>
          <w:pStyle w:val="Voettekst"/>
          <w:jc w:val="center"/>
        </w:pPr>
        <w:r>
          <w:fldChar w:fldCharType="begin"/>
        </w:r>
        <w:r>
          <w:instrText>PAGE   \* MERGEFORMAT</w:instrText>
        </w:r>
        <w:r>
          <w:fldChar w:fldCharType="separate"/>
        </w:r>
        <w:r>
          <w:t>2</w:t>
        </w:r>
        <w:r>
          <w:fldChar w:fldCharType="end"/>
        </w:r>
      </w:p>
    </w:sdtContent>
  </w:sdt>
  <w:p w14:paraId="3F7B4F21" w14:textId="77777777" w:rsidR="003916D1" w:rsidRDefault="003916D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4DB76" w14:textId="77777777" w:rsidR="00A92824" w:rsidRDefault="00A92824" w:rsidP="009A11C7">
      <w:pPr>
        <w:spacing w:after="0" w:line="240" w:lineRule="auto"/>
      </w:pPr>
      <w:r>
        <w:separator/>
      </w:r>
    </w:p>
  </w:footnote>
  <w:footnote w:type="continuationSeparator" w:id="0">
    <w:p w14:paraId="3A0B3CCB" w14:textId="77777777" w:rsidR="00A92824" w:rsidRDefault="00A92824" w:rsidP="009A1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CA54" w14:textId="77777777" w:rsidR="009A11C7" w:rsidRDefault="003916D1">
    <w:pPr>
      <w:pStyle w:val="Koptekst"/>
    </w:pPr>
    <w:r>
      <w:t>TTB4-SSD2B</w:t>
    </w:r>
  </w:p>
  <w:p w14:paraId="41B6DCEC" w14:textId="77777777" w:rsidR="009A11C7" w:rsidRDefault="009A11C7">
    <w:pPr>
      <w:pStyle w:val="Koptekst"/>
    </w:pPr>
    <w:r>
      <w:t>Jarmo Marczinkowsky</w:t>
    </w:r>
    <w:r>
      <w:tab/>
    </w:r>
    <w:r>
      <w:tab/>
      <w:t>278529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2820"/>
    <w:multiLevelType w:val="hybridMultilevel"/>
    <w:tmpl w:val="1F80DC24"/>
    <w:lvl w:ilvl="0" w:tplc="EAD6B50C">
      <w:start w:val="8"/>
      <w:numFmt w:val="bullet"/>
      <w:lvlText w:val=""/>
      <w:lvlJc w:val="left"/>
      <w:pPr>
        <w:ind w:left="720" w:hanging="360"/>
      </w:pPr>
      <w:rPr>
        <w:rFonts w:ascii="Symbol" w:eastAsia="MS Mincho"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C30F35"/>
    <w:multiLevelType w:val="hybridMultilevel"/>
    <w:tmpl w:val="4554F9CC"/>
    <w:lvl w:ilvl="0" w:tplc="4AE009F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080481"/>
    <w:multiLevelType w:val="hybridMultilevel"/>
    <w:tmpl w:val="5EFEC642"/>
    <w:lvl w:ilvl="0" w:tplc="505083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36294968">
    <w:abstractNumId w:val="1"/>
  </w:num>
  <w:num w:numId="2" w16cid:durableId="2001689513">
    <w:abstractNumId w:val="2"/>
  </w:num>
  <w:num w:numId="3" w16cid:durableId="154521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05"/>
    <w:rsid w:val="00013674"/>
    <w:rsid w:val="000244EB"/>
    <w:rsid w:val="00083051"/>
    <w:rsid w:val="000A041E"/>
    <w:rsid w:val="000A663D"/>
    <w:rsid w:val="000C5DD3"/>
    <w:rsid w:val="000D19B9"/>
    <w:rsid w:val="000D2E8A"/>
    <w:rsid w:val="000D45F3"/>
    <w:rsid w:val="000E1308"/>
    <w:rsid w:val="00104BF5"/>
    <w:rsid w:val="00114BEE"/>
    <w:rsid w:val="001177B3"/>
    <w:rsid w:val="00134179"/>
    <w:rsid w:val="00134CE6"/>
    <w:rsid w:val="0015662E"/>
    <w:rsid w:val="00190C6D"/>
    <w:rsid w:val="001B0EF7"/>
    <w:rsid w:val="001C4B3D"/>
    <w:rsid w:val="001E2865"/>
    <w:rsid w:val="001F197A"/>
    <w:rsid w:val="00200574"/>
    <w:rsid w:val="00212A02"/>
    <w:rsid w:val="00212A84"/>
    <w:rsid w:val="00213F06"/>
    <w:rsid w:val="00214B13"/>
    <w:rsid w:val="002328DD"/>
    <w:rsid w:val="0026715E"/>
    <w:rsid w:val="00270EE5"/>
    <w:rsid w:val="00275F4F"/>
    <w:rsid w:val="002875BA"/>
    <w:rsid w:val="002A3F3F"/>
    <w:rsid w:val="002D6E16"/>
    <w:rsid w:val="00340A18"/>
    <w:rsid w:val="0034774E"/>
    <w:rsid w:val="00363517"/>
    <w:rsid w:val="003729FD"/>
    <w:rsid w:val="00372B5D"/>
    <w:rsid w:val="00381033"/>
    <w:rsid w:val="003858F4"/>
    <w:rsid w:val="003916D1"/>
    <w:rsid w:val="003A6F01"/>
    <w:rsid w:val="003D5A19"/>
    <w:rsid w:val="00403923"/>
    <w:rsid w:val="00415A42"/>
    <w:rsid w:val="00430BFA"/>
    <w:rsid w:val="00443C07"/>
    <w:rsid w:val="00461185"/>
    <w:rsid w:val="00463D95"/>
    <w:rsid w:val="004A0DCD"/>
    <w:rsid w:val="004C1576"/>
    <w:rsid w:val="004C68B1"/>
    <w:rsid w:val="004D330F"/>
    <w:rsid w:val="004D3F20"/>
    <w:rsid w:val="004E2277"/>
    <w:rsid w:val="004F2715"/>
    <w:rsid w:val="005274C7"/>
    <w:rsid w:val="00533015"/>
    <w:rsid w:val="0054604C"/>
    <w:rsid w:val="005462F2"/>
    <w:rsid w:val="00547DCC"/>
    <w:rsid w:val="0055199F"/>
    <w:rsid w:val="005918CC"/>
    <w:rsid w:val="005A11D5"/>
    <w:rsid w:val="005D33A1"/>
    <w:rsid w:val="005D3874"/>
    <w:rsid w:val="005E2A93"/>
    <w:rsid w:val="005E511A"/>
    <w:rsid w:val="005E7048"/>
    <w:rsid w:val="00601C38"/>
    <w:rsid w:val="00604AB4"/>
    <w:rsid w:val="00606011"/>
    <w:rsid w:val="00607156"/>
    <w:rsid w:val="0061295D"/>
    <w:rsid w:val="0061367E"/>
    <w:rsid w:val="006203FB"/>
    <w:rsid w:val="0064490F"/>
    <w:rsid w:val="00671A35"/>
    <w:rsid w:val="00682C23"/>
    <w:rsid w:val="00690D3C"/>
    <w:rsid w:val="006C66D9"/>
    <w:rsid w:val="006D0AC2"/>
    <w:rsid w:val="006D30EB"/>
    <w:rsid w:val="006E7EE8"/>
    <w:rsid w:val="00724199"/>
    <w:rsid w:val="0074459D"/>
    <w:rsid w:val="00754599"/>
    <w:rsid w:val="00757676"/>
    <w:rsid w:val="007A6293"/>
    <w:rsid w:val="007D5528"/>
    <w:rsid w:val="007E6ABA"/>
    <w:rsid w:val="00812CF2"/>
    <w:rsid w:val="008257E8"/>
    <w:rsid w:val="00825B99"/>
    <w:rsid w:val="008300C4"/>
    <w:rsid w:val="00830DCE"/>
    <w:rsid w:val="0083320A"/>
    <w:rsid w:val="008521A4"/>
    <w:rsid w:val="00852B3E"/>
    <w:rsid w:val="00853843"/>
    <w:rsid w:val="008C4626"/>
    <w:rsid w:val="008C508E"/>
    <w:rsid w:val="008D77D3"/>
    <w:rsid w:val="008E22A7"/>
    <w:rsid w:val="008E2ADF"/>
    <w:rsid w:val="008E5A6F"/>
    <w:rsid w:val="0092062A"/>
    <w:rsid w:val="00922823"/>
    <w:rsid w:val="00924399"/>
    <w:rsid w:val="0098032A"/>
    <w:rsid w:val="00983521"/>
    <w:rsid w:val="009A11C7"/>
    <w:rsid w:val="009A2648"/>
    <w:rsid w:val="009C09D9"/>
    <w:rsid w:val="009C19D9"/>
    <w:rsid w:val="009E0985"/>
    <w:rsid w:val="009F6538"/>
    <w:rsid w:val="00A032E9"/>
    <w:rsid w:val="00A24147"/>
    <w:rsid w:val="00A33392"/>
    <w:rsid w:val="00A43124"/>
    <w:rsid w:val="00A55FF1"/>
    <w:rsid w:val="00A82998"/>
    <w:rsid w:val="00A83512"/>
    <w:rsid w:val="00A924FF"/>
    <w:rsid w:val="00A92824"/>
    <w:rsid w:val="00AB3E3B"/>
    <w:rsid w:val="00AF3166"/>
    <w:rsid w:val="00AF6386"/>
    <w:rsid w:val="00B03175"/>
    <w:rsid w:val="00B258BA"/>
    <w:rsid w:val="00B35A24"/>
    <w:rsid w:val="00B51757"/>
    <w:rsid w:val="00B54841"/>
    <w:rsid w:val="00B734F7"/>
    <w:rsid w:val="00BA7A52"/>
    <w:rsid w:val="00BD3B14"/>
    <w:rsid w:val="00BD7518"/>
    <w:rsid w:val="00BE0E9A"/>
    <w:rsid w:val="00BE5334"/>
    <w:rsid w:val="00BF520C"/>
    <w:rsid w:val="00BF64E5"/>
    <w:rsid w:val="00BF7DE8"/>
    <w:rsid w:val="00C05DAB"/>
    <w:rsid w:val="00C11D0D"/>
    <w:rsid w:val="00C26D32"/>
    <w:rsid w:val="00C27CBF"/>
    <w:rsid w:val="00C73EE2"/>
    <w:rsid w:val="00C75AAC"/>
    <w:rsid w:val="00C91D2F"/>
    <w:rsid w:val="00CB7205"/>
    <w:rsid w:val="00CE63CD"/>
    <w:rsid w:val="00D128A7"/>
    <w:rsid w:val="00D4269C"/>
    <w:rsid w:val="00D46752"/>
    <w:rsid w:val="00D53F38"/>
    <w:rsid w:val="00D95799"/>
    <w:rsid w:val="00DA09B6"/>
    <w:rsid w:val="00DA6F19"/>
    <w:rsid w:val="00DB2B0B"/>
    <w:rsid w:val="00E33B7C"/>
    <w:rsid w:val="00E35629"/>
    <w:rsid w:val="00E37327"/>
    <w:rsid w:val="00E51E9F"/>
    <w:rsid w:val="00E53FB5"/>
    <w:rsid w:val="00E9655A"/>
    <w:rsid w:val="00EB050B"/>
    <w:rsid w:val="00EC3446"/>
    <w:rsid w:val="00ED15C5"/>
    <w:rsid w:val="00ED4B27"/>
    <w:rsid w:val="00EF521A"/>
    <w:rsid w:val="00F01D9E"/>
    <w:rsid w:val="00F24B67"/>
    <w:rsid w:val="00F3518F"/>
    <w:rsid w:val="00F667D0"/>
    <w:rsid w:val="00F95323"/>
    <w:rsid w:val="00F9631E"/>
    <w:rsid w:val="00FB0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39AF"/>
  <w15:chartTrackingRefBased/>
  <w15:docId w15:val="{71A026A2-62C3-4A81-85A3-38A223D3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16D1"/>
    <w:pPr>
      <w:keepNext/>
      <w:keepLines/>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3916D1"/>
    <w:pPr>
      <w:keepNext/>
      <w:keepLines/>
      <w:spacing w:before="40" w:after="0"/>
      <w:outlineLvl w:val="1"/>
    </w:pPr>
    <w:rPr>
      <w:rFonts w:asciiTheme="majorHAnsi" w:eastAsiaTheme="majorEastAsia" w:hAnsiTheme="majorHAnsi" w:cstheme="majorBidi"/>
      <w:b/>
      <w:sz w:val="24"/>
      <w:szCs w:val="26"/>
    </w:rPr>
  </w:style>
  <w:style w:type="paragraph" w:styleId="Kop3">
    <w:name w:val="heading 3"/>
    <w:basedOn w:val="Standaard"/>
    <w:next w:val="Standaard"/>
    <w:link w:val="Kop3Char"/>
    <w:uiPriority w:val="9"/>
    <w:unhideWhenUsed/>
    <w:qFormat/>
    <w:rsid w:val="00BA7A52"/>
    <w:pPr>
      <w:keepNext/>
      <w:keepLines/>
      <w:spacing w:before="40" w:after="0"/>
      <w:outlineLvl w:val="2"/>
    </w:pPr>
    <w:rPr>
      <w:rFonts w:eastAsiaTheme="majorEastAsia" w:cstheme="majorBidi"/>
      <w:b/>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11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11C7"/>
  </w:style>
  <w:style w:type="paragraph" w:styleId="Voettekst">
    <w:name w:val="footer"/>
    <w:basedOn w:val="Standaard"/>
    <w:link w:val="VoettekstChar"/>
    <w:uiPriority w:val="99"/>
    <w:unhideWhenUsed/>
    <w:rsid w:val="009A11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11C7"/>
  </w:style>
  <w:style w:type="character" w:customStyle="1" w:styleId="Kop1Char">
    <w:name w:val="Kop 1 Char"/>
    <w:basedOn w:val="Standaardalinea-lettertype"/>
    <w:link w:val="Kop1"/>
    <w:uiPriority w:val="9"/>
    <w:rsid w:val="003916D1"/>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rsid w:val="003916D1"/>
    <w:rPr>
      <w:rFonts w:asciiTheme="majorHAnsi" w:eastAsiaTheme="majorEastAsia" w:hAnsiTheme="majorHAnsi" w:cstheme="majorBidi"/>
      <w:b/>
      <w:sz w:val="24"/>
      <w:szCs w:val="26"/>
    </w:rPr>
  </w:style>
  <w:style w:type="table" w:styleId="Tabelraster">
    <w:name w:val="Table Grid"/>
    <w:basedOn w:val="Standaardtabel"/>
    <w:uiPriority w:val="39"/>
    <w:rsid w:val="0001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BA7A52"/>
    <w:rPr>
      <w:rFonts w:eastAsiaTheme="majorEastAsia" w:cstheme="majorBidi"/>
      <w:b/>
      <w:color w:val="000000" w:themeColor="text1"/>
      <w:szCs w:val="24"/>
    </w:rPr>
  </w:style>
  <w:style w:type="paragraph" w:styleId="Lijstalinea">
    <w:name w:val="List Paragraph"/>
    <w:basedOn w:val="Standaard"/>
    <w:uiPriority w:val="34"/>
    <w:qFormat/>
    <w:rsid w:val="00ED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mo\Documents\Aangepaste%20Office-sjablonen\Sjabloon_Leerjaar2.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EAD26-E42F-4BF7-84C0-DBDDD15EC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Sjabloon_Leerjaar2.dotx</Template>
  <TotalTime>488</TotalTime>
  <Pages>12</Pages>
  <Words>2198</Words>
  <Characters>12091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jarmo</dc:creator>
  <cp:keywords/>
  <dc:description/>
  <cp:lastModifiedBy>jarmo.asus@gmail.com</cp:lastModifiedBy>
  <cp:revision>118</cp:revision>
  <dcterms:created xsi:type="dcterms:W3CDTF">2022-09-20T08:41:00Z</dcterms:created>
  <dcterms:modified xsi:type="dcterms:W3CDTF">2022-09-22T13:45:00Z</dcterms:modified>
</cp:coreProperties>
</file>